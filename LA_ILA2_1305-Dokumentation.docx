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6469DF49" w:rsidR="006B5DAE" w:rsidRDefault="006B5DAE" w:rsidP="00615D17">
      <w:pPr>
        <w:pStyle w:val="berschrift1"/>
        <w:rPr>
          <w:lang w:val="de-CH"/>
        </w:rPr>
      </w:pPr>
      <w:r w:rsidRPr="00363940">
        <w:rPr>
          <w:lang w:val="de-CH"/>
        </w:rPr>
        <w:t>Lern- und Arbeitsauftrag</w:t>
      </w:r>
      <w:r w:rsidR="002D50A7" w:rsidRPr="00363940">
        <w:rPr>
          <w:lang w:val="de-CH"/>
        </w:rPr>
        <w:t xml:space="preserve"> </w:t>
      </w:r>
      <w:r w:rsidR="008E5C7B">
        <w:rPr>
          <w:lang w:val="de-CH"/>
        </w:rPr>
        <w:t>130</w:t>
      </w:r>
      <w:r w:rsidR="00294715">
        <w:rPr>
          <w:lang w:val="de-CH"/>
        </w:rPr>
        <w:t>5</w:t>
      </w:r>
      <w:r w:rsidR="008E5C7B">
        <w:rPr>
          <w:lang w:val="de-CH"/>
        </w:rPr>
        <w:t xml:space="preserve"> </w:t>
      </w:r>
      <w:r w:rsidR="009C6F68">
        <w:rPr>
          <w:lang w:val="de-CH"/>
        </w:rPr>
        <w:t>Codes</w:t>
      </w:r>
      <w:r w:rsidR="00C77F65">
        <w:rPr>
          <w:lang w:val="de-CH"/>
        </w:rPr>
        <w:t>, NoSQL und Backend</w:t>
      </w:r>
    </w:p>
    <w:p w14:paraId="19C238CA" w14:textId="77777777" w:rsidR="00C77F65" w:rsidRPr="00C77F65" w:rsidRDefault="00C77F65" w:rsidP="00C77F65">
      <w:pPr>
        <w:rPr>
          <w:lang w:val="de-CH"/>
        </w:rPr>
      </w:pPr>
    </w:p>
    <w:tbl>
      <w:tblPr>
        <w:tblStyle w:val="Tabellenraster"/>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22EEEDFB" w:rsidR="0022267B" w:rsidRPr="00363940" w:rsidRDefault="0005665B" w:rsidP="00FA0C37">
            <w:pPr>
              <w:rPr>
                <w:b/>
                <w:lang w:val="de-CH"/>
              </w:rPr>
            </w:pPr>
            <w:r w:rsidRPr="00363940">
              <w:rPr>
                <w:b/>
                <w:lang w:val="de-CH"/>
              </w:rPr>
              <w:t xml:space="preserve">Modul </w:t>
            </w:r>
            <w:r w:rsidR="00C77F65">
              <w:rPr>
                <w:b/>
                <w:lang w:val="de-CH"/>
              </w:rPr>
              <w:t>165</w:t>
            </w:r>
            <w:r w:rsidR="00701D17">
              <w:rPr>
                <w:b/>
                <w:lang w:val="de-CH"/>
              </w:rPr>
              <w:t>, 306</w:t>
            </w:r>
            <w:r w:rsidR="00C77F65">
              <w:rPr>
                <w:b/>
                <w:lang w:val="de-CH"/>
              </w:rPr>
              <w:t xml:space="preserve"> - </w:t>
            </w:r>
            <w:r w:rsidR="009C6F68">
              <w:rPr>
                <w:b/>
                <w:lang w:val="de-CH"/>
              </w:rPr>
              <w:t xml:space="preserve"> </w:t>
            </w:r>
            <w:r w:rsidRPr="00363940">
              <w:rPr>
                <w:b/>
                <w:lang w:val="de-CH"/>
              </w:rPr>
              <w:t>Gruppenarbeit</w:t>
            </w:r>
          </w:p>
        </w:tc>
      </w:tr>
      <w:tr w:rsidR="00A95AC9" w:rsidRPr="00D52723"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02DD077F" w:rsidR="003C6C9C" w:rsidRPr="00363940" w:rsidRDefault="003C6C9C" w:rsidP="003C6C9C">
            <w:pPr>
              <w:rPr>
                <w:lang w:val="de-CH"/>
              </w:rPr>
            </w:pPr>
            <w:r>
              <w:rPr>
                <w:lang w:val="de-CH"/>
              </w:rPr>
              <w:t xml:space="preserve">Gruppenarbeit </w:t>
            </w:r>
            <w:r w:rsidR="0030744F">
              <w:rPr>
                <w:lang w:val="de-CH"/>
              </w:rPr>
              <w:t xml:space="preserve">mit </w:t>
            </w:r>
            <w:r w:rsidR="0005106C">
              <w:rPr>
                <w:lang w:val="de-CH"/>
              </w:rPr>
              <w:t>1</w:t>
            </w:r>
            <w:r w:rsidR="0030744F">
              <w:rPr>
                <w:lang w:val="de-CH"/>
              </w:rPr>
              <w:t xml:space="preserve"> bis </w:t>
            </w:r>
            <w:r w:rsidR="008E5C7B">
              <w:rPr>
                <w:lang w:val="de-CH"/>
              </w:rPr>
              <w:t>4</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berschrift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14A90573" w14:textId="77777777" w:rsidR="008E5C7B" w:rsidRPr="008E5C7B" w:rsidRDefault="008E5C7B" w:rsidP="008E5C7B">
      <w:pPr>
        <w:rPr>
          <w:lang w:val="de-CH"/>
        </w:rPr>
      </w:pPr>
      <w:bookmarkStart w:id="0" w:name="_Hlk126251529"/>
      <w:r w:rsidRPr="008E5C7B">
        <w:rPr>
          <w:lang w:val="de-CH"/>
        </w:rPr>
        <w:t>165 NoSQL-Datenbanken einsetzen</w:t>
      </w:r>
    </w:p>
    <w:bookmarkEnd w:id="0"/>
    <w:p w14:paraId="41D5AF5F" w14:textId="06871945" w:rsidR="00C77F65" w:rsidRDefault="008E5C7B" w:rsidP="008E5C7B">
      <w:pPr>
        <w:rPr>
          <w:lang w:val="de-CH"/>
        </w:rPr>
      </w:pPr>
      <w:r w:rsidRPr="008E5C7B">
        <w:rPr>
          <w:lang w:val="de-CH"/>
        </w:rPr>
        <w:t>3</w:t>
      </w:r>
      <w:r w:rsidR="00294715">
        <w:rPr>
          <w:lang w:val="de-CH"/>
        </w:rPr>
        <w:t>47 Dienst mit Containern anwenden</w:t>
      </w:r>
    </w:p>
    <w:p w14:paraId="07E12E9B" w14:textId="42805035" w:rsidR="00294715" w:rsidRDefault="00294715" w:rsidP="008E5C7B">
      <w:pPr>
        <w:rPr>
          <w:lang w:val="de-CH"/>
        </w:rPr>
      </w:pPr>
      <w:r w:rsidRPr="00294715">
        <w:rPr>
          <w:lang w:val="de-CH"/>
        </w:rPr>
        <w:t>426 Software mit agilen Methoden entwickeln</w:t>
      </w:r>
    </w:p>
    <w:p w14:paraId="5B071F06" w14:textId="77777777" w:rsidR="008E5C7B" w:rsidRDefault="008E5C7B" w:rsidP="00E766A9">
      <w:pPr>
        <w:rPr>
          <w:lang w:val="de-CH"/>
        </w:rPr>
      </w:pPr>
    </w:p>
    <w:p w14:paraId="16C71097" w14:textId="3B522FF8" w:rsidR="002568F4"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0ABF2A77" w14:textId="62CCD5B8" w:rsidR="009C6F68" w:rsidRDefault="009C6F68" w:rsidP="00E766A9">
      <w:pPr>
        <w:rPr>
          <w:lang w:val="de-CH"/>
        </w:rPr>
      </w:pPr>
    </w:p>
    <w:p w14:paraId="672FE06A" w14:textId="07F4F72D" w:rsidR="009C6F68" w:rsidRDefault="009C6F68" w:rsidP="00E766A9">
      <w:pPr>
        <w:rPr>
          <w:lang w:val="de-CH"/>
        </w:rPr>
      </w:pPr>
      <w:r>
        <w:rPr>
          <w:lang w:val="de-CH"/>
        </w:rPr>
        <w:t>Hinweis: Es ist nicht erlaubt, Aufgaben für das Qualifikationsverfahren (LB, LBV, …) während des Lernateliers zu realisieren.</w:t>
      </w:r>
      <w:r w:rsidR="00C77F65">
        <w:rPr>
          <w:lang w:val="de-CH"/>
        </w:rPr>
        <w:t xml:space="preserve"> Das Lernatelier ist auch keine Aufgabenstunde.</w:t>
      </w:r>
    </w:p>
    <w:p w14:paraId="5BBB22A2" w14:textId="352C7DEA" w:rsidR="0038718D" w:rsidRDefault="0038718D" w:rsidP="00E766A9">
      <w:pPr>
        <w:rPr>
          <w:lang w:val="de-CH"/>
        </w:rPr>
      </w:pPr>
    </w:p>
    <w:p w14:paraId="06E7446A" w14:textId="27C30E16" w:rsidR="0038718D" w:rsidRPr="00363940" w:rsidRDefault="0038718D" w:rsidP="00E766A9">
      <w:pPr>
        <w:rPr>
          <w:lang w:val="de-CH"/>
        </w:rPr>
      </w:pPr>
      <w:r>
        <w:rPr>
          <w:lang w:val="de-CH"/>
        </w:rPr>
        <w:t xml:space="preserve">Hinweis: Dimensionieren Sie Ihr Projekt so, dass Sie in der gegebenen </w:t>
      </w:r>
      <w:r w:rsidR="00294715">
        <w:rPr>
          <w:lang w:val="de-CH"/>
        </w:rPr>
        <w:t>Z</w:t>
      </w:r>
      <w:r>
        <w:rPr>
          <w:lang w:val="de-CH"/>
        </w:rPr>
        <w:t xml:space="preserve">eit fertig werden, aber auch genügend Arbeit </w:t>
      </w:r>
      <w:r w:rsidR="00C21F3F">
        <w:rPr>
          <w:lang w:val="de-CH"/>
        </w:rPr>
        <w:t>vorhanden ist,</w:t>
      </w:r>
      <w:r>
        <w:rPr>
          <w:lang w:val="de-CH"/>
        </w:rPr>
        <w:t xml:space="preserve"> um die Zeit zu füllen.</w:t>
      </w:r>
    </w:p>
    <w:p w14:paraId="6351ADE2" w14:textId="06001E1E" w:rsidR="00E02F4E" w:rsidRPr="00363940" w:rsidRDefault="00E02F4E" w:rsidP="00E02F4E">
      <w:pPr>
        <w:pStyle w:val="berschrift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berschrift2"/>
        <w:rPr>
          <w:lang w:val="de-CH"/>
        </w:rPr>
      </w:pPr>
      <w:r w:rsidRPr="00363940">
        <w:rPr>
          <w:lang w:val="de-CH"/>
        </w:rPr>
        <w:t>Aufgaben</w:t>
      </w:r>
    </w:p>
    <w:p w14:paraId="5A9C92B5" w14:textId="77777777" w:rsidR="00C7368B" w:rsidRDefault="00C7368B" w:rsidP="00C7368B">
      <w:pPr>
        <w:pStyle w:val="berschrift3"/>
        <w:rPr>
          <w:lang w:val="de-CH"/>
        </w:rPr>
      </w:pPr>
      <w:r w:rsidRPr="00363940">
        <w:rPr>
          <w:lang w:val="de-CH"/>
        </w:rPr>
        <w:t>1) Informieren</w:t>
      </w:r>
    </w:p>
    <w:p w14:paraId="43B51487" w14:textId="44DFC052" w:rsidR="00C7368B" w:rsidRPr="006E159B" w:rsidRDefault="00C7368B" w:rsidP="00C7368B">
      <w:pPr>
        <w:rPr>
          <w:lang w:val="de-CH"/>
        </w:rPr>
      </w:pPr>
      <w:r w:rsidRPr="006E159B">
        <w:rPr>
          <w:lang w:val="de-CH"/>
        </w:rPr>
        <w:t xml:space="preserve">a) Schliessen Sie sich in Gruppen zusammen, die mindestens aus </w:t>
      </w:r>
      <w:r w:rsidR="00336F8A">
        <w:rPr>
          <w:lang w:val="de-CH"/>
        </w:rPr>
        <w:t>eine</w:t>
      </w:r>
      <w:r w:rsidRPr="006E159B">
        <w:rPr>
          <w:lang w:val="de-CH"/>
        </w:rPr>
        <w:t xml:space="preserve">, maximal aus </w:t>
      </w:r>
      <w:r w:rsidR="008E5C7B">
        <w:rPr>
          <w:lang w:val="de-CH"/>
        </w:rPr>
        <w:t>vier</w:t>
      </w:r>
      <w:r w:rsidRPr="006E159B">
        <w:rPr>
          <w:lang w:val="de-CH"/>
        </w:rPr>
        <w:t xml:space="preserve"> Personen bestehen. </w:t>
      </w:r>
    </w:p>
    <w:p w14:paraId="14E152AA" w14:textId="77777777" w:rsidR="00C7368B" w:rsidRPr="006E159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232D1282" w14:textId="77777777" w:rsidR="00C7368B" w:rsidRPr="006E159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«nice-to-have»-Anforderungen fest, die bei genügend Zeit realisiert werden können.</w:t>
      </w:r>
    </w:p>
    <w:p w14:paraId="132BDB66" w14:textId="77777777" w:rsidR="00C7368B" w:rsidRDefault="00C7368B" w:rsidP="00C7368B">
      <w:pPr>
        <w:rPr>
          <w:lang w:val="de-CH"/>
        </w:rPr>
      </w:pPr>
      <w:r w:rsidRPr="006E159B">
        <w:rPr>
          <w:lang w:val="de-CH"/>
        </w:rPr>
        <w:t>d) Legen Sie fest, wo und wie Sie in der Gruppe Arbeitsergebnisse speichern und austauschen möchten.</w:t>
      </w:r>
    </w:p>
    <w:p w14:paraId="153682BC" w14:textId="77777777" w:rsidR="00832451" w:rsidRDefault="00832451" w:rsidP="00C7368B">
      <w:pPr>
        <w:rPr>
          <w:lang w:val="de-CH"/>
        </w:rPr>
      </w:pPr>
    </w:p>
    <w:p w14:paraId="6F1A04A2" w14:textId="30F9A7BF" w:rsidR="00832451" w:rsidRDefault="00832451" w:rsidP="00C7368B">
      <w:r w:rsidRPr="00832451">
        <w:t xml:space="preserve">GitHub: </w:t>
      </w:r>
      <w:hyperlink r:id="rId8" w:history="1">
        <w:r w:rsidRPr="00832451">
          <w:rPr>
            <w:rStyle w:val="Hyperlink"/>
          </w:rPr>
          <w:t>https://github.com/Kappa-X/FANSight</w:t>
        </w:r>
      </w:hyperlink>
    </w:p>
    <w:p w14:paraId="21E09752" w14:textId="77777777" w:rsidR="00713EF3" w:rsidRDefault="00713EF3" w:rsidP="00C7368B"/>
    <w:p w14:paraId="62ADA426" w14:textId="77777777" w:rsidR="006102D5" w:rsidRPr="006102D5" w:rsidRDefault="006102D5" w:rsidP="006102D5">
      <w:pPr>
        <w:rPr>
          <w:lang w:val="fr-CH"/>
        </w:rPr>
      </w:pPr>
      <w:r w:rsidRPr="006102D5">
        <w:rPr>
          <w:lang w:val="fr-CH"/>
        </w:rPr>
        <w:t>Source:</w:t>
      </w:r>
    </w:p>
    <w:p w14:paraId="3A7F1E72" w14:textId="77777777" w:rsidR="006102D5" w:rsidRPr="006102D5" w:rsidRDefault="006102D5" w:rsidP="006102D5">
      <w:pPr>
        <w:rPr>
          <w:lang w:val="fr-CH"/>
        </w:rPr>
      </w:pPr>
    </w:p>
    <w:p w14:paraId="39BFD0AF" w14:textId="77777777" w:rsidR="006102D5" w:rsidRPr="006102D5" w:rsidRDefault="006102D5" w:rsidP="006102D5">
      <w:pPr>
        <w:rPr>
          <w:lang w:val="fr-CH"/>
        </w:rPr>
      </w:pPr>
      <w:r w:rsidRPr="006102D5">
        <w:rPr>
          <w:lang w:val="fr-CH"/>
        </w:rPr>
        <w:t>Introduction: https://developers.google.com/ar</w:t>
      </w:r>
    </w:p>
    <w:p w14:paraId="0EB5982D" w14:textId="77777777" w:rsidR="006102D5" w:rsidRPr="006102D5" w:rsidRDefault="006102D5" w:rsidP="006102D5">
      <w:pPr>
        <w:rPr>
          <w:lang w:val="fr-CH"/>
        </w:rPr>
      </w:pPr>
    </w:p>
    <w:p w14:paraId="679BBE94" w14:textId="4E26CB6F" w:rsidR="006102D5" w:rsidRPr="006102D5" w:rsidRDefault="006102D5" w:rsidP="006102D5">
      <w:r w:rsidRPr="006102D5">
        <w:t xml:space="preserve">Boxi looking to the camera: </w:t>
      </w:r>
      <w:hyperlink r:id="rId9" w:history="1">
        <w:r w:rsidR="00E32AFD" w:rsidRPr="00E32AFD">
          <w:rPr>
            <w:rStyle w:val="Hyperlink"/>
          </w:rPr>
          <w:t>https://www.youtube.com/watch?v=_zF0fKHbO_c&amp;t=1111s</w:t>
        </w:r>
      </w:hyperlink>
    </w:p>
    <w:p w14:paraId="5CEB1180" w14:textId="77777777" w:rsidR="006102D5" w:rsidRPr="006102D5" w:rsidRDefault="006102D5" w:rsidP="006102D5"/>
    <w:p w14:paraId="3D735D63" w14:textId="410B3E41" w:rsidR="001B09C1" w:rsidRPr="006102D5" w:rsidRDefault="006102D5" w:rsidP="006102D5">
      <w:r w:rsidRPr="006102D5">
        <w:t>cloud picture: https://pixabay.com/de/vectors/wetter-sonne-sonnenschein-wolken-160922/</w:t>
      </w:r>
    </w:p>
    <w:p w14:paraId="5F45FEF0" w14:textId="77777777" w:rsidR="001B09C1" w:rsidRPr="006102D5" w:rsidRDefault="001B09C1" w:rsidP="00C7368B"/>
    <w:p w14:paraId="320352D4" w14:textId="77777777" w:rsidR="00914135" w:rsidRDefault="00914135" w:rsidP="00C7368B"/>
    <w:p w14:paraId="3E7E4CDA" w14:textId="3F68C967" w:rsidR="00713EF3" w:rsidRPr="00713EF3" w:rsidRDefault="00713EF3" w:rsidP="00C7368B">
      <w:pPr>
        <w:rPr>
          <w:lang w:val="de-CH"/>
        </w:rPr>
      </w:pPr>
      <w:r w:rsidRPr="00713EF3">
        <w:rPr>
          <w:lang w:val="de-CH"/>
        </w:rPr>
        <w:t>Quellen und etc. s</w:t>
      </w:r>
      <w:r>
        <w:rPr>
          <w:lang w:val="de-CH"/>
        </w:rPr>
        <w:t xml:space="preserve">ind </w:t>
      </w:r>
      <w:r w:rsidR="006102D5">
        <w:rPr>
          <w:lang w:val="de-CH"/>
        </w:rPr>
        <w:t xml:space="preserve">auch </w:t>
      </w:r>
      <w:r>
        <w:rPr>
          <w:lang w:val="de-CH"/>
        </w:rPr>
        <w:t>auf GitHub zu finden.</w:t>
      </w:r>
    </w:p>
    <w:p w14:paraId="68FE4270" w14:textId="77777777" w:rsidR="00832451" w:rsidRPr="00713EF3" w:rsidRDefault="00832451" w:rsidP="00C7368B">
      <w:pPr>
        <w:rPr>
          <w:lang w:val="de-CH"/>
        </w:rPr>
      </w:pPr>
    </w:p>
    <w:p w14:paraId="148C8730" w14:textId="77777777" w:rsidR="00C7368B" w:rsidRDefault="00C7368B" w:rsidP="00C7368B">
      <w:pPr>
        <w:rPr>
          <w:lang w:val="de-CH"/>
        </w:rPr>
      </w:pPr>
      <w:r w:rsidRPr="006E159B">
        <w:rPr>
          <w:lang w:val="de-CH"/>
        </w:rPr>
        <w:t>e) Erarbeiten Sie sich noch fehlende Grundlagen für das Projekt.</w:t>
      </w:r>
    </w:p>
    <w:p w14:paraId="6E2AF994" w14:textId="77777777" w:rsidR="00C7368B" w:rsidRDefault="00C7368B" w:rsidP="00C7368B">
      <w:pPr>
        <w:rPr>
          <w:lang w:val="de-CH"/>
        </w:rPr>
      </w:pPr>
    </w:p>
    <w:p w14:paraId="42365D12" w14:textId="77777777" w:rsidR="00C70B14" w:rsidRDefault="00C70B14" w:rsidP="00C7368B">
      <w:pPr>
        <w:rPr>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832451" w14:paraId="5D7D5374" w14:textId="77777777" w:rsidTr="000D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6D4DB4F2" w14:textId="77777777" w:rsidR="00832451" w:rsidRDefault="00832451" w:rsidP="000D5045">
            <w:pPr>
              <w:rPr>
                <w:lang w:val="de-CH"/>
              </w:rPr>
            </w:pPr>
            <w:bookmarkStart w:id="1" w:name="_Hlk127350202"/>
            <w:r>
              <w:rPr>
                <w:lang w:val="de-CH"/>
              </w:rPr>
              <w:t>Nr.</w:t>
            </w:r>
          </w:p>
        </w:tc>
        <w:tc>
          <w:tcPr>
            <w:tcW w:w="3108" w:type="dxa"/>
            <w:hideMark/>
          </w:tcPr>
          <w:p w14:paraId="5923AA10" w14:textId="77777777" w:rsidR="00832451" w:rsidRDefault="00832451"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Anforderung</w:t>
            </w:r>
          </w:p>
        </w:tc>
        <w:tc>
          <w:tcPr>
            <w:tcW w:w="3108" w:type="dxa"/>
            <w:hideMark/>
          </w:tcPr>
          <w:p w14:paraId="48401548" w14:textId="77777777" w:rsidR="00832451" w:rsidRDefault="00832451" w:rsidP="000D5045">
            <w:pPr>
              <w:cnfStyle w:val="100000000000" w:firstRow="1" w:lastRow="0" w:firstColumn="0" w:lastColumn="0" w:oddVBand="0" w:evenVBand="0" w:oddHBand="0" w:evenHBand="0" w:firstRowFirstColumn="0" w:firstRowLastColumn="0" w:lastRowFirstColumn="0" w:lastRowLastColumn="0"/>
            </w:pPr>
            <w:r>
              <w:t>Minimal oder nice to have</w:t>
            </w:r>
          </w:p>
        </w:tc>
      </w:tr>
      <w:tr w:rsidR="00832451" w14:paraId="60FE9A19"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F7835A" w14:textId="77777777" w:rsidR="00832451" w:rsidRDefault="00832451" w:rsidP="000D5045">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76D0FC" w14:textId="332C9FEF" w:rsidR="00832451" w:rsidRDefault="00832451"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User kann </w:t>
            </w:r>
            <w:r w:rsidR="00EB4676">
              <w:rPr>
                <w:lang w:val="de-CH"/>
              </w:rPr>
              <w:t>das Programm als eine App auf seinem Handy starten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3C43B7" w14:textId="77777777" w:rsidR="00832451" w:rsidRDefault="00832451"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832451" w14:paraId="27BA8FDA"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6A8A06" w14:textId="77777777" w:rsidR="00832451" w:rsidRDefault="00832451" w:rsidP="000D5045">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3DD2F5" w14:textId="223DB17A" w:rsidR="00832451" w:rsidRDefault="002C4A1D"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Boxi Model wird durch die Kamera in der echten Welt dargestellt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D2E57C" w14:textId="77777777" w:rsidR="00832451" w:rsidRDefault="00832451"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832451" w14:paraId="5171230E"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B2D74D0" w14:textId="77777777" w:rsidR="00832451" w:rsidRDefault="00832451" w:rsidP="000D5045">
            <w:pPr>
              <w:rPr>
                <w:lang w:val="de-CH"/>
              </w:rPr>
            </w:pPr>
            <w:r>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E72880" w14:textId="74624D71" w:rsidR="00832451" w:rsidRDefault="00105D2E"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Boxi Model folgt der Kamera des Handys</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09A7A5" w14:textId="77777777" w:rsidR="00832451" w:rsidRDefault="00832451"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832451" w14:paraId="50E621EA"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BB7AAAC" w14:textId="45BC1AA1" w:rsidR="00832451" w:rsidRDefault="00D4085E" w:rsidP="000D5045">
            <w:pPr>
              <w:rPr>
                <w:lang w:val="de-CH"/>
              </w:rPr>
            </w:pPr>
            <w:r>
              <w:rPr>
                <w:lang w:val="de-CH"/>
              </w:rPr>
              <w:t>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1B40D5" w14:textId="42D43ED8" w:rsidR="00832451" w:rsidRDefault="00105D2E"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Mit einem Button kann ein Ball gespawnt werden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92F5A1" w14:textId="77777777" w:rsidR="00832451" w:rsidRDefault="00832451"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832451" w14:paraId="04DF2DB8"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AFF4BC" w14:textId="781F7FDC" w:rsidR="00832451" w:rsidRDefault="00D4085E" w:rsidP="000D5045">
            <w:pPr>
              <w:rPr>
                <w:lang w:val="de-CH"/>
              </w:rPr>
            </w:pPr>
            <w:r>
              <w:rPr>
                <w:lang w:val="de-CH"/>
              </w:rPr>
              <w:t>5</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44CAB43" w14:textId="3E24C7F8" w:rsidR="00832451" w:rsidRDefault="00105D2E"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Der Ball ist neben Boxi in der echten Welt zu sehen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52F073" w14:textId="717B6CBA" w:rsidR="00832451" w:rsidRDefault="00105D2E"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832451" w14:paraId="7FF2637A"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E99954" w14:textId="1FEFEDED" w:rsidR="00832451" w:rsidRDefault="00D4085E" w:rsidP="000D5045">
            <w:pPr>
              <w:rPr>
                <w:lang w:val="de-CH"/>
              </w:rPr>
            </w:pPr>
            <w:r>
              <w:rPr>
                <w:lang w:val="de-CH"/>
              </w:rPr>
              <w:t>6</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ABE8CF" w14:textId="169477EE" w:rsidR="00832451" w:rsidRDefault="00105D2E"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Mit einem Button kann eine Wolke gespawnt werden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0F1702" w14:textId="50005E6D" w:rsidR="00832451" w:rsidRDefault="00105D2E"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832451" w14:paraId="7A394542"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DF4D46" w14:textId="2ED14A8E" w:rsidR="00832451" w:rsidRDefault="00D4085E" w:rsidP="000D5045">
            <w:pPr>
              <w:rPr>
                <w:lang w:val="de-CH"/>
              </w:rPr>
            </w:pPr>
            <w:r>
              <w:rPr>
                <w:lang w:val="de-CH"/>
              </w:rPr>
              <w:t>7</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A441BB" w14:textId="6010D40C" w:rsidR="00832451" w:rsidRDefault="00105D2E"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Die Wolke ist über Boxi in der echten Welt zu sehen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57A91D3" w14:textId="4365B8FC" w:rsidR="00832451" w:rsidRDefault="00105D2E"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832451" w:rsidRPr="00C06408" w14:paraId="11C9221E"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22EDB1" w14:textId="01479654" w:rsidR="00832451" w:rsidRDefault="00D4085E" w:rsidP="000D5045">
            <w:pPr>
              <w:rPr>
                <w:lang w:val="de-CH"/>
              </w:rPr>
            </w:pPr>
            <w:r>
              <w:rPr>
                <w:lang w:val="de-CH"/>
              </w:rPr>
              <w:t>8</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054465" w14:textId="5C6B556D" w:rsidR="00832451" w:rsidRDefault="00105D2E"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Beim spawnen wird auch der Regeneffekt der Wolke aktiviert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1D86CD" w14:textId="36500F9E" w:rsidR="00832451" w:rsidRDefault="00105D2E"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Nice to have</w:t>
            </w:r>
          </w:p>
        </w:tc>
      </w:tr>
      <w:bookmarkEnd w:id="1"/>
    </w:tbl>
    <w:p w14:paraId="68BDAF88" w14:textId="77777777" w:rsidR="00C70B14" w:rsidRDefault="00C70B14" w:rsidP="00C70B14">
      <w:pPr>
        <w:widowControl/>
        <w:overflowPunct/>
        <w:autoSpaceDE/>
        <w:autoSpaceDN/>
        <w:adjustRightInd/>
        <w:textAlignment w:val="auto"/>
        <w:rPr>
          <w:lang w:val="de-CH"/>
        </w:rPr>
      </w:pPr>
    </w:p>
    <w:p w14:paraId="40079549" w14:textId="61C82C87" w:rsidR="00942FBA" w:rsidRDefault="00942FBA" w:rsidP="00942FBA">
      <w:pPr>
        <w:pStyle w:val="berschrift3"/>
        <w:rPr>
          <w:lang w:val="de-CH"/>
        </w:rPr>
      </w:pPr>
      <w:bookmarkStart w:id="2" w:name="_Hlk16941731"/>
      <w:r>
        <w:rPr>
          <w:lang w:val="de-CH"/>
        </w:rPr>
        <w:t>2</w:t>
      </w:r>
      <w:r w:rsidRPr="00363940">
        <w:rPr>
          <w:lang w:val="de-CH"/>
        </w:rPr>
        <w:t xml:space="preserve">) </w:t>
      </w:r>
      <w:r>
        <w:rPr>
          <w:lang w:val="de-CH"/>
        </w:rPr>
        <w:t>Planen</w:t>
      </w:r>
    </w:p>
    <w:p w14:paraId="609E6811" w14:textId="77777777" w:rsidR="00C7368B" w:rsidRPr="006E159B" w:rsidRDefault="00C7368B" w:rsidP="00C7368B">
      <w:pPr>
        <w:rPr>
          <w:lang w:val="de-CH"/>
        </w:rPr>
      </w:pPr>
      <w:r w:rsidRPr="006E159B">
        <w:rPr>
          <w:lang w:val="de-CH"/>
        </w:rPr>
        <w:t>a) Teilen Sie das Projekt in klare, einzelne Aufgaben auf («Arbeitspakete»).</w:t>
      </w: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77777777" w:rsidR="00C7368B" w:rsidRPr="006E159B" w:rsidRDefault="00C7368B" w:rsidP="00C7368B">
      <w:pPr>
        <w:rPr>
          <w:lang w:val="de-CH"/>
        </w:rPr>
      </w:pPr>
      <w:r w:rsidRPr="006E159B">
        <w:rPr>
          <w:lang w:val="de-CH"/>
        </w:rPr>
        <w:t>c) Erstellen Sie eine ToDo-Liste mit verantwortlicher Person, Arbeitspaket und Abschlussdatum für das ganze Projekt.</w:t>
      </w:r>
    </w:p>
    <w:p w14:paraId="52E052D6" w14:textId="77777777" w:rsidR="00C7368B" w:rsidRPr="006E159B" w:rsidRDefault="00C7368B" w:rsidP="00C7368B">
      <w:pPr>
        <w:rPr>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EB4676" w14:paraId="6EDD2294" w14:textId="77777777" w:rsidTr="000D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1FA3CC67" w14:textId="77777777" w:rsidR="00EB4676" w:rsidRDefault="00EB4676" w:rsidP="000D5045">
            <w:pPr>
              <w:rPr>
                <w:lang w:val="de-CH"/>
              </w:rPr>
            </w:pPr>
            <w:r>
              <w:rPr>
                <w:lang w:val="de-CH"/>
              </w:rPr>
              <w:t>Arbeitspaket</w:t>
            </w:r>
          </w:p>
        </w:tc>
        <w:tc>
          <w:tcPr>
            <w:tcW w:w="3108" w:type="dxa"/>
            <w:hideMark/>
          </w:tcPr>
          <w:p w14:paraId="69E53FA4" w14:textId="77777777" w:rsidR="00EB4676" w:rsidRDefault="00EB4676"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Datum</w:t>
            </w:r>
          </w:p>
        </w:tc>
        <w:tc>
          <w:tcPr>
            <w:tcW w:w="3108" w:type="dxa"/>
            <w:hideMark/>
          </w:tcPr>
          <w:p w14:paraId="1AC76793" w14:textId="77777777" w:rsidR="00EB4676" w:rsidRDefault="00EB4676"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Gruppenmitglied</w:t>
            </w:r>
          </w:p>
        </w:tc>
      </w:tr>
      <w:tr w:rsidR="00030B3F" w14:paraId="0CF75B27"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09A508" w14:textId="62A76096" w:rsidR="00030B3F" w:rsidRDefault="00030B3F" w:rsidP="00030B3F">
            <w:pPr>
              <w:rPr>
                <w:lang w:val="de-CH"/>
              </w:rPr>
            </w:pPr>
            <w:r>
              <w:rPr>
                <w:lang w:val="de-CH"/>
              </w:rPr>
              <w:t>Dokumentation erstellen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0CF80E" w14:textId="5EBBAFB8" w:rsidR="00030B3F" w:rsidRDefault="00030B3F" w:rsidP="00030B3F">
            <w:pPr>
              <w:cnfStyle w:val="000000100000" w:firstRow="0" w:lastRow="0" w:firstColumn="0" w:lastColumn="0" w:oddVBand="0" w:evenVBand="0" w:oddHBand="1" w:evenHBand="0" w:firstRowFirstColumn="0" w:firstRowLastColumn="0" w:lastRowFirstColumn="0" w:lastRowLastColumn="0"/>
              <w:rPr>
                <w:lang w:val="de-CH"/>
              </w:rPr>
            </w:pPr>
            <w:r>
              <w:rPr>
                <w:lang w:val="de-CH"/>
              </w:rPr>
              <w:t>03.05.2023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A94E3E4" w14:textId="021B3060" w:rsidR="00030B3F" w:rsidRDefault="00030B3F" w:rsidP="00030B3F">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030B3F" w14:paraId="1AA591F0"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484801A" w14:textId="635912C7" w:rsidR="00030B3F" w:rsidRDefault="00030B3F" w:rsidP="00030B3F">
            <w:pPr>
              <w:rPr>
                <w:lang w:val="de-CH"/>
              </w:rPr>
            </w:pPr>
            <w:r>
              <w:rPr>
                <w:lang w:val="de-CH"/>
              </w:rPr>
              <w:t>Modellieren von Boxi</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33347E" w14:textId="046EA0A3" w:rsidR="00030B3F" w:rsidRDefault="00030B3F"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03.05.2023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971B7D0" w14:textId="1D02B6DB" w:rsidR="00030B3F" w:rsidRDefault="00030B3F"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030B3F" w14:paraId="72CCC055"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DC62E7" w14:textId="5E9468E8" w:rsidR="00030B3F" w:rsidRDefault="00030B3F" w:rsidP="00030B3F">
            <w:pPr>
              <w:rPr>
                <w:lang w:val="de-CH"/>
              </w:rPr>
            </w:pPr>
            <w:r>
              <w:rPr>
                <w:lang w:val="de-CH"/>
              </w:rPr>
              <w:t>Erstellen der Grundumgebung für ein AR-Programm</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DCB1309" w14:textId="55FA63BA" w:rsidR="00030B3F" w:rsidRDefault="00030B3F" w:rsidP="00030B3F">
            <w:pPr>
              <w:cnfStyle w:val="000000100000" w:firstRow="0" w:lastRow="0" w:firstColumn="0" w:lastColumn="0" w:oddVBand="0" w:evenVBand="0" w:oddHBand="1" w:evenHBand="0" w:firstRowFirstColumn="0" w:firstRowLastColumn="0" w:lastRowFirstColumn="0" w:lastRowLastColumn="0"/>
              <w:rPr>
                <w:lang w:val="de-CH"/>
              </w:rPr>
            </w:pPr>
            <w:r>
              <w:rPr>
                <w:lang w:val="de-CH"/>
              </w:rPr>
              <w:t>03.05.2023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2A5EEF3" w14:textId="4138597E" w:rsidR="00030B3F" w:rsidRDefault="00030B3F" w:rsidP="00030B3F">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030B3F" w14:paraId="6F8690B4" w14:textId="77777777" w:rsidTr="000D5045">
        <w:trPr>
          <w:trHeight w:val="378"/>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FB77D6" w14:textId="6A914F86" w:rsidR="00030B3F" w:rsidRDefault="00404A41" w:rsidP="00030B3F">
            <w:pPr>
              <w:rPr>
                <w:lang w:val="de-CH"/>
              </w:rPr>
            </w:pPr>
            <w:r>
              <w:rPr>
                <w:lang w:val="de-CH"/>
              </w:rPr>
              <w:t>Script für Boxi erstellen, um der Kamera zu folgen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31296E" w14:textId="3F66B651" w:rsidR="00030B3F" w:rsidRDefault="00D52723"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03.05.2023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0F2EE2" w14:textId="541F59B4" w:rsidR="00030B3F" w:rsidRDefault="00404A41"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404A41" w:rsidRPr="00D41A8C" w14:paraId="72033672"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6A4C38" w14:textId="618C1138" w:rsidR="00404A41" w:rsidRPr="00D41A8C" w:rsidRDefault="00404A41" w:rsidP="00404A41">
            <w:pPr>
              <w:rPr>
                <w:lang w:val="de-CH"/>
              </w:rPr>
            </w:pPr>
            <w:r>
              <w:rPr>
                <w:lang w:val="de-CH"/>
              </w:rPr>
              <w:t>Ball modellieren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0FAB984" w14:textId="1544B8C2" w:rsidR="00404A41" w:rsidRPr="00D41A8C" w:rsidRDefault="00404A41" w:rsidP="00404A41">
            <w:pPr>
              <w:cnfStyle w:val="000000100000" w:firstRow="0" w:lastRow="0" w:firstColumn="0" w:lastColumn="0" w:oddVBand="0" w:evenVBand="0" w:oddHBand="1" w:evenHBand="0" w:firstRowFirstColumn="0" w:firstRowLastColumn="0" w:lastRowFirstColumn="0" w:lastRowLastColumn="0"/>
              <w:rPr>
                <w:lang w:val="de-CH"/>
              </w:rPr>
            </w:pPr>
            <w:r>
              <w:rPr>
                <w:lang w:val="de-CH"/>
              </w:rPr>
              <w:t>10.05.2023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ABC721" w14:textId="4E586303" w:rsidR="00404A41" w:rsidRPr="00D41A8C" w:rsidRDefault="00404A41" w:rsidP="00404A41">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404A41" w:rsidRPr="00D41A8C" w14:paraId="763F0BF3"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4C9E31" w14:textId="47B67BAE" w:rsidR="00404A41" w:rsidRDefault="00404A41" w:rsidP="00404A41">
            <w:pPr>
              <w:rPr>
                <w:lang w:val="de-CH"/>
              </w:rPr>
            </w:pPr>
            <w:r>
              <w:rPr>
                <w:lang w:val="de-CH"/>
              </w:rPr>
              <w:t>Script für Button, um den Ball zu spawnen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5D6B23" w14:textId="6E16EAB4" w:rsidR="00404A41" w:rsidRPr="009321F5" w:rsidRDefault="00404A41" w:rsidP="00404A41">
            <w:pPr>
              <w:cnfStyle w:val="000000000000" w:firstRow="0" w:lastRow="0" w:firstColumn="0" w:lastColumn="0" w:oddVBand="0" w:evenVBand="0" w:oddHBand="0" w:evenHBand="0" w:firstRowFirstColumn="0" w:firstRowLastColumn="0" w:lastRowFirstColumn="0" w:lastRowLastColumn="0"/>
              <w:rPr>
                <w:lang w:val="de-CH"/>
              </w:rPr>
            </w:pPr>
            <w:r>
              <w:rPr>
                <w:lang w:val="de-CH"/>
              </w:rPr>
              <w:t>10.05.2023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E3CD13" w14:textId="77777777" w:rsidR="00404A41" w:rsidRDefault="00404A41" w:rsidP="00404A41">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404A41" w:rsidRPr="00D41A8C" w14:paraId="1AC806DD"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BBA688F" w14:textId="70802700" w:rsidR="00404A41" w:rsidRPr="00D41A8C" w:rsidRDefault="00404A41" w:rsidP="00404A41">
            <w:pPr>
              <w:rPr>
                <w:lang w:val="de-CH"/>
              </w:rPr>
            </w:pPr>
            <w:r>
              <w:rPr>
                <w:lang w:val="de-CH"/>
              </w:rPr>
              <w:t>Wolke modellieren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4A2EF5" w14:textId="4385529F" w:rsidR="00404A41" w:rsidRPr="00D41A8C" w:rsidRDefault="00404A41" w:rsidP="00404A41">
            <w:pPr>
              <w:cnfStyle w:val="000000100000" w:firstRow="0" w:lastRow="0" w:firstColumn="0" w:lastColumn="0" w:oddVBand="0" w:evenVBand="0" w:oddHBand="1" w:evenHBand="0" w:firstRowFirstColumn="0" w:firstRowLastColumn="0" w:lastRowFirstColumn="0" w:lastRowLastColumn="0"/>
              <w:rPr>
                <w:lang w:val="de-CH"/>
              </w:rPr>
            </w:pPr>
            <w:r>
              <w:rPr>
                <w:lang w:val="de-CH"/>
              </w:rPr>
              <w:t>10.05.2023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F85454" w14:textId="77777777" w:rsidR="00404A41" w:rsidRDefault="00404A41" w:rsidP="00404A41">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404A41" w:rsidRPr="00D41A8C" w14:paraId="16F33636"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BC18CA" w14:textId="53A124F1" w:rsidR="00404A41" w:rsidRDefault="00FF2C9D" w:rsidP="00404A41">
            <w:pPr>
              <w:rPr>
                <w:lang w:val="de-CH"/>
              </w:rPr>
            </w:pPr>
            <w:r>
              <w:rPr>
                <w:lang w:val="de-CH"/>
              </w:rPr>
              <w:t xml:space="preserve">Script für Button, um die </w:t>
            </w:r>
            <w:r>
              <w:rPr>
                <w:lang w:val="de-CH"/>
              </w:rPr>
              <w:lastRenderedPageBreak/>
              <w:t>Wolke zu spawnen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0FC250" w14:textId="612CF45C" w:rsidR="00404A41" w:rsidRPr="009321F5" w:rsidRDefault="00D52723" w:rsidP="00404A41">
            <w:p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10.05.2023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9E7B75" w14:textId="77777777" w:rsidR="00404A41" w:rsidRDefault="00404A41" w:rsidP="00404A41">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FF2C9D" w:rsidRPr="00D41A8C" w14:paraId="002A194B"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736F17" w14:textId="17C32A7B" w:rsidR="00FF2C9D" w:rsidRDefault="00FF2C9D" w:rsidP="00FF2C9D">
            <w:pPr>
              <w:rPr>
                <w:lang w:val="de-CH"/>
              </w:rPr>
            </w:pPr>
            <w:r>
              <w:rPr>
                <w:lang w:val="de-CH"/>
              </w:rPr>
              <w:t>Hinzufügen des Regeneffekt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79850B" w14:textId="2A42BF1D" w:rsidR="00FF2C9D" w:rsidRPr="009321F5" w:rsidRDefault="00FF2C9D" w:rsidP="00FF2C9D">
            <w:pPr>
              <w:cnfStyle w:val="000000100000" w:firstRow="0" w:lastRow="0" w:firstColumn="0" w:lastColumn="0" w:oddVBand="0" w:evenVBand="0" w:oddHBand="1" w:evenHBand="0" w:firstRowFirstColumn="0" w:firstRowLastColumn="0" w:lastRowFirstColumn="0" w:lastRowLastColumn="0"/>
              <w:rPr>
                <w:lang w:val="de-CH"/>
              </w:rPr>
            </w:pPr>
            <w:r>
              <w:rPr>
                <w:lang w:val="de-CH"/>
              </w:rPr>
              <w:t>17.05.2023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F1DFF8" w14:textId="77777777" w:rsidR="00FF2C9D" w:rsidRDefault="00FF2C9D" w:rsidP="00FF2C9D">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030B3F" w:rsidRPr="00D41A8C" w14:paraId="42E42564"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1910CF" w14:textId="18CA8021" w:rsidR="00030B3F" w:rsidRDefault="00FF2C9D" w:rsidP="00030B3F">
            <w:pPr>
              <w:rPr>
                <w:lang w:val="de-CH"/>
              </w:rPr>
            </w:pPr>
            <w:r>
              <w:rPr>
                <w:lang w:val="de-CH"/>
              </w:rPr>
              <w:t>Script erstellen, um den Regeneffekt mit der Wolke zusammen spawnen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A6C8BD" w14:textId="4806D347" w:rsidR="00030B3F" w:rsidRPr="009321F5" w:rsidRDefault="00D52723"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17.05</w:t>
            </w:r>
            <w:r w:rsidR="00030B3F">
              <w:rPr>
                <w:lang w:val="de-CH"/>
              </w:rPr>
              <w:t>.202</w:t>
            </w:r>
            <w:r>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6FE655" w14:textId="720EFCF8" w:rsidR="00030B3F" w:rsidRDefault="00404A41" w:rsidP="00030B3F">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032A20" w:rsidRPr="00D41A8C" w14:paraId="7603E33C"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57B575A" w14:textId="41C7713D" w:rsidR="00032A20" w:rsidRDefault="00032A20" w:rsidP="00032A20">
            <w:pPr>
              <w:rPr>
                <w:lang w:val="de-CH"/>
              </w:rPr>
            </w:pPr>
            <w:r>
              <w:rPr>
                <w:lang w:val="de-CH"/>
              </w:rPr>
              <w:t xml:space="preserve">Builden des Programms und </w:t>
            </w:r>
            <w:r w:rsidR="0022131A">
              <w:rPr>
                <w:lang w:val="de-CH"/>
              </w:rPr>
              <w:t>Start</w:t>
            </w:r>
            <w:r>
              <w:rPr>
                <w:lang w:val="de-CH"/>
              </w:rPr>
              <w:t xml:space="preserve"> auf dem Handy</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D2F25C" w14:textId="553B1A0D" w:rsidR="00032A20" w:rsidRPr="009321F5" w:rsidRDefault="00032A20" w:rsidP="00032A20">
            <w:pPr>
              <w:cnfStyle w:val="000000100000" w:firstRow="0" w:lastRow="0" w:firstColumn="0" w:lastColumn="0" w:oddVBand="0" w:evenVBand="0" w:oddHBand="1" w:evenHBand="0" w:firstRowFirstColumn="0" w:firstRowLastColumn="0" w:lastRowFirstColumn="0" w:lastRowLastColumn="0"/>
              <w:rPr>
                <w:lang w:val="de-CH"/>
              </w:rPr>
            </w:pPr>
            <w:r>
              <w:rPr>
                <w:lang w:val="de-CH"/>
              </w:rPr>
              <w:t>17.05.2023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A88504" w14:textId="3B8671B2" w:rsidR="00032A20" w:rsidRDefault="00032A20" w:rsidP="00032A20">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882B82" w:rsidRPr="00D41A8C" w14:paraId="25ECC9FA" w14:textId="77777777" w:rsidTr="000D5045">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D4CFAE3" w14:textId="124D2AF1" w:rsidR="00882B82" w:rsidRDefault="00882B82" w:rsidP="00882B82">
            <w:pPr>
              <w:rPr>
                <w:lang w:val="de-CH"/>
              </w:rPr>
            </w:pPr>
            <w:r>
              <w:rPr>
                <w:lang w:val="de-CH"/>
              </w:rPr>
              <w:t>Portfolio schreiben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41C36A" w14:textId="4E57A0A2" w:rsidR="00882B82" w:rsidRDefault="00882B82" w:rsidP="00882B82">
            <w:pPr>
              <w:cnfStyle w:val="000000000000" w:firstRow="0" w:lastRow="0" w:firstColumn="0" w:lastColumn="0" w:oddVBand="0" w:evenVBand="0" w:oddHBand="0" w:evenHBand="0" w:firstRowFirstColumn="0" w:firstRowLastColumn="0" w:lastRowFirstColumn="0" w:lastRowLastColumn="0"/>
              <w:rPr>
                <w:lang w:val="de-CH"/>
              </w:rPr>
            </w:pPr>
            <w:r>
              <w:rPr>
                <w:lang w:val="de-CH"/>
              </w:rPr>
              <w:t>24.05.2023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F2712E" w14:textId="6F870A85" w:rsidR="00882B82" w:rsidRDefault="00882B82" w:rsidP="00882B82">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bl>
    <w:p w14:paraId="00AAD632" w14:textId="77777777" w:rsidR="00C7368B" w:rsidRPr="00363940" w:rsidRDefault="00C7368B" w:rsidP="00C7368B">
      <w:pPr>
        <w:rPr>
          <w:lang w:val="de-CH"/>
        </w:rPr>
      </w:pPr>
    </w:p>
    <w:bookmarkEnd w:id="2"/>
    <w:p w14:paraId="34E7E6E0" w14:textId="77777777" w:rsidR="00C7368B" w:rsidRPr="00363940" w:rsidRDefault="00C7368B" w:rsidP="00C7368B">
      <w:pPr>
        <w:pStyle w:val="berschrift3"/>
        <w:rPr>
          <w:lang w:val="de-CH"/>
        </w:rPr>
      </w:pPr>
      <w:r w:rsidRPr="00363940">
        <w:rPr>
          <w:lang w:val="de-CH"/>
        </w:rPr>
        <w:t>3) Entscheiden</w:t>
      </w:r>
    </w:p>
    <w:p w14:paraId="3F90FE61" w14:textId="77777777" w:rsidR="00C7368B" w:rsidRDefault="00C7368B" w:rsidP="00C7368B">
      <w:pPr>
        <w:rPr>
          <w:lang w:val="de-CH"/>
        </w:rPr>
      </w:pPr>
      <w:r w:rsidRPr="006E159B">
        <w:rPr>
          <w:lang w:val="de-CH"/>
        </w:rPr>
        <w:t>Fällen und dokumentieren Sie wichtige Entscheidungen.</w:t>
      </w:r>
    </w:p>
    <w:p w14:paraId="4F36BA6A" w14:textId="77777777" w:rsidR="004818C9" w:rsidRDefault="004818C9" w:rsidP="00C7368B">
      <w:pPr>
        <w:rPr>
          <w:lang w:val="de-CH"/>
        </w:rPr>
      </w:pPr>
    </w:p>
    <w:p w14:paraId="1909EF01" w14:textId="10EB5AE0" w:rsidR="004818C9" w:rsidRPr="006E159B" w:rsidRDefault="004818C9" w:rsidP="00C7368B">
      <w:pPr>
        <w:rPr>
          <w:lang w:val="de-CH"/>
        </w:rPr>
      </w:pPr>
      <w:r>
        <w:rPr>
          <w:lang w:val="de-CH"/>
        </w:rPr>
        <w:t xml:space="preserve">Ich habe mich dazu entschieden die App für IOS zu programmieren, da ich ein iPhone besitze und deshalb die App für IOS builden muss, um später die App </w:t>
      </w:r>
      <w:r w:rsidR="00EE39B8">
        <w:rPr>
          <w:lang w:val="de-CH"/>
        </w:rPr>
        <w:t xml:space="preserve">auf dem Handy </w:t>
      </w:r>
      <w:r>
        <w:rPr>
          <w:lang w:val="de-CH"/>
        </w:rPr>
        <w:t>auszuprobieren.</w:t>
      </w:r>
    </w:p>
    <w:p w14:paraId="387BA239" w14:textId="77777777" w:rsidR="00C7368B" w:rsidRDefault="00C7368B" w:rsidP="00C7368B">
      <w:pPr>
        <w:pStyle w:val="berschrift3"/>
        <w:rPr>
          <w:lang w:val="de-CH"/>
        </w:rPr>
      </w:pPr>
    </w:p>
    <w:p w14:paraId="7A0B31BB" w14:textId="77777777" w:rsidR="00C7368B" w:rsidRPr="00363940" w:rsidRDefault="00C7368B" w:rsidP="00C7368B">
      <w:pPr>
        <w:pStyle w:val="berschrift3"/>
        <w:rPr>
          <w:lang w:val="de-CH"/>
        </w:rPr>
      </w:pPr>
      <w:r w:rsidRPr="00363940">
        <w:rPr>
          <w:lang w:val="de-CH"/>
        </w:rPr>
        <w:t>4) Realisieren</w:t>
      </w:r>
    </w:p>
    <w:p w14:paraId="1A7FC8A6" w14:textId="7ECF5E00" w:rsidR="00C7368B" w:rsidRDefault="00C7368B" w:rsidP="00C7368B">
      <w:pPr>
        <w:rPr>
          <w:lang w:val="de-CH"/>
        </w:rPr>
      </w:pPr>
      <w:r w:rsidRPr="006E159B">
        <w:rPr>
          <w:lang w:val="de-CH"/>
        </w:rPr>
        <w:t>Erstellen Sie das Programm und die notwendigen Dokumente.</w:t>
      </w:r>
      <w:r>
        <w:rPr>
          <w:lang w:val="de-CH"/>
        </w:rPr>
        <w:t xml:space="preserve"> </w:t>
      </w:r>
    </w:p>
    <w:p w14:paraId="0BEA5ECD" w14:textId="77777777" w:rsidR="00FC1513" w:rsidRDefault="00FC1513" w:rsidP="00C7368B">
      <w:pPr>
        <w:rPr>
          <w:lang w:val="de-CH"/>
        </w:rPr>
      </w:pPr>
    </w:p>
    <w:p w14:paraId="727C0F57" w14:textId="5FD9D30A" w:rsidR="00FC1513" w:rsidRDefault="00FC1513" w:rsidP="00C7368B">
      <w:pPr>
        <w:rPr>
          <w:b/>
          <w:bCs/>
          <w:lang w:val="de-CH"/>
        </w:rPr>
      </w:pPr>
      <w:r>
        <w:rPr>
          <w:lang w:val="de-CH"/>
        </w:rPr>
        <w:t>Die fertigen Produkte sind auf GitHub aufzufinden.</w:t>
      </w:r>
    </w:p>
    <w:p w14:paraId="33414991" w14:textId="77777777" w:rsidR="00C7368B" w:rsidRDefault="00C7368B" w:rsidP="00C7368B">
      <w:pPr>
        <w:rPr>
          <w:lang w:val="de-CH"/>
        </w:rPr>
      </w:pPr>
    </w:p>
    <w:p w14:paraId="6AB02188" w14:textId="77777777" w:rsidR="00C7368B" w:rsidRPr="00363940" w:rsidRDefault="00C7368B" w:rsidP="00C7368B">
      <w:pPr>
        <w:pStyle w:val="berschrift3"/>
        <w:rPr>
          <w:lang w:val="de-CH"/>
        </w:rPr>
      </w:pPr>
      <w:r w:rsidRPr="00363940">
        <w:rPr>
          <w:lang w:val="de-CH"/>
        </w:rPr>
        <w:t>5) Kontrolle</w:t>
      </w:r>
    </w:p>
    <w:p w14:paraId="020340CB" w14:textId="77777777" w:rsidR="00C7368B" w:rsidRDefault="00C7368B" w:rsidP="00C7368B">
      <w:pPr>
        <w:rPr>
          <w:lang w:val="de-CH"/>
        </w:rPr>
      </w:pPr>
      <w:r w:rsidRPr="00363940">
        <w:rPr>
          <w:lang w:val="de-CH"/>
        </w:rPr>
        <w:t>a) Erstellen Sie Testfälle für das Programm.</w:t>
      </w:r>
    </w:p>
    <w:p w14:paraId="5E5DE501" w14:textId="77777777" w:rsidR="00C0620B" w:rsidRDefault="00C0620B" w:rsidP="00C7368B">
      <w:pPr>
        <w:rPr>
          <w:lang w:val="de-CH"/>
        </w:rPr>
      </w:pPr>
    </w:p>
    <w:tbl>
      <w:tblPr>
        <w:tblStyle w:val="Gitternetztabelle4Akzent1"/>
        <w:tblW w:w="0" w:type="auto"/>
        <w:tblInd w:w="0" w:type="dxa"/>
        <w:tblLook w:val="04A0" w:firstRow="1" w:lastRow="0" w:firstColumn="1" w:lastColumn="0" w:noHBand="0" w:noVBand="1"/>
      </w:tblPr>
      <w:tblGrid>
        <w:gridCol w:w="2330"/>
        <w:gridCol w:w="2331"/>
        <w:gridCol w:w="2331"/>
        <w:gridCol w:w="2331"/>
      </w:tblGrid>
      <w:tr w:rsidR="00C0620B" w14:paraId="74DECC60" w14:textId="77777777" w:rsidTr="000D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hideMark/>
          </w:tcPr>
          <w:p w14:paraId="552DAB85" w14:textId="77777777" w:rsidR="00C0620B" w:rsidRDefault="00C0620B" w:rsidP="000D5045">
            <w:pPr>
              <w:rPr>
                <w:lang w:val="de-CH"/>
              </w:rPr>
            </w:pPr>
            <w:r>
              <w:rPr>
                <w:lang w:val="de-CH"/>
              </w:rPr>
              <w:t>Anforderungs-Nr.</w:t>
            </w:r>
          </w:p>
        </w:tc>
        <w:tc>
          <w:tcPr>
            <w:tcW w:w="2331" w:type="dxa"/>
            <w:hideMark/>
          </w:tcPr>
          <w:p w14:paraId="5419F1DF" w14:textId="5357917E" w:rsidR="00C0620B" w:rsidRDefault="00D965B9"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Voraussetzung</w:t>
            </w:r>
          </w:p>
        </w:tc>
        <w:tc>
          <w:tcPr>
            <w:tcW w:w="2331" w:type="dxa"/>
            <w:hideMark/>
          </w:tcPr>
          <w:p w14:paraId="0260C8B7" w14:textId="77777777" w:rsidR="00C0620B" w:rsidRDefault="00C0620B"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Eingabe</w:t>
            </w:r>
          </w:p>
        </w:tc>
        <w:tc>
          <w:tcPr>
            <w:tcW w:w="2331" w:type="dxa"/>
            <w:hideMark/>
          </w:tcPr>
          <w:p w14:paraId="5600B9A5" w14:textId="77777777" w:rsidR="00C0620B" w:rsidRDefault="00C0620B" w:rsidP="000D5045">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 Ausgabe</w:t>
            </w:r>
          </w:p>
        </w:tc>
      </w:tr>
      <w:tr w:rsidR="00C0620B" w:rsidRPr="00C0620B" w14:paraId="7459D827"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538320" w14:textId="17E98D22" w:rsidR="00C0620B" w:rsidRDefault="00FC53FB" w:rsidP="000D5045">
            <w:pPr>
              <w:rPr>
                <w:lang w:val="de-CH"/>
              </w:rPr>
            </w:pPr>
            <w:r>
              <w:t>1</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DA2D07" w14:textId="46D77131" w:rsidR="00C0620B" w:rsidRPr="00CA56F7" w:rsidRDefault="00C0620B"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App muss sich auf dem Handy befinden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FE4D8B" w14:textId="1A675131" w:rsidR="00C0620B" w:rsidRDefault="00C0620B"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App-icon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AF1ABD6" w14:textId="18477FC0" w:rsidR="00C0620B" w:rsidRDefault="00C0620B"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Die App startet</w:t>
            </w:r>
          </w:p>
        </w:tc>
      </w:tr>
      <w:tr w:rsidR="00C0620B" w:rsidRPr="00D52723" w14:paraId="69399930" w14:textId="77777777" w:rsidTr="000D5045">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C63ED7" w14:textId="7B0A4D03" w:rsidR="00C0620B" w:rsidRDefault="00FC53FB" w:rsidP="000D5045">
            <w:pPr>
              <w:rPr>
                <w:lang w:val="de-CH"/>
              </w:rPr>
            </w:pPr>
            <w:r>
              <w:t>2</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657C86" w14:textId="1C327479" w:rsidR="00C0620B" w:rsidRPr="00CA56F7" w:rsidRDefault="008E0396"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App wurde gestartet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66DFEA" w14:textId="28BCED19" w:rsidR="00C0620B" w:rsidRDefault="0035456F"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Zugriff auf Kamera erlauben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A91FE5" w14:textId="292729FD" w:rsidR="00C0620B" w:rsidRDefault="005A5403"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Boxi ist durch die Kamera zu sehen</w:t>
            </w:r>
          </w:p>
        </w:tc>
      </w:tr>
      <w:tr w:rsidR="00C0620B" w:rsidRPr="003B59D8" w14:paraId="327C13E4"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B6B029" w14:textId="1689502B" w:rsidR="00C0620B" w:rsidRDefault="00FC53FB" w:rsidP="000D5045">
            <w:pPr>
              <w:rPr>
                <w:lang w:val="de-CH"/>
              </w:rPr>
            </w:pPr>
            <w:r>
              <w:rPr>
                <w:lang w:val="de-CH"/>
              </w:rPr>
              <w:t>3</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90FA0C" w14:textId="7349C36F" w:rsidR="00C0620B" w:rsidRPr="00CA56F7" w:rsidRDefault="0068005C"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App gestartet und zugriff auf Kamera erlaubt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D58071" w14:textId="7B6F6AED" w:rsidR="00C0620B" w:rsidRDefault="0068005C"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Schwenken des Handys</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AD3FFA" w14:textId="5ECD001A" w:rsidR="00C0620B" w:rsidRDefault="003B59D8"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Boxi folgt der Kamera</w:t>
            </w:r>
          </w:p>
        </w:tc>
      </w:tr>
      <w:tr w:rsidR="00C0620B" w:rsidRPr="00D52723" w14:paraId="6CC71421" w14:textId="77777777" w:rsidTr="000D5045">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D13E2E6" w14:textId="0D11D2D9" w:rsidR="00C0620B" w:rsidRDefault="00FC53FB" w:rsidP="000D5045">
            <w:pPr>
              <w:rPr>
                <w:lang w:val="de-CH"/>
              </w:rPr>
            </w:pPr>
            <w:r>
              <w:rPr>
                <w:lang w:val="de-CH"/>
              </w:rPr>
              <w:t>4</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F47FEC" w14:textId="5E4535A1" w:rsidR="00C0620B" w:rsidRPr="00CA56F7" w:rsidRDefault="00FC53FB"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App gestartet und Zugriff auf Kamera erlaubt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DC6FED" w14:textId="2EF992F4" w:rsidR="00C0620B" w:rsidRDefault="00FC53FB"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Auf roten Button mit dem Wort Ball klicken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BEC637" w14:textId="68AE635A" w:rsidR="00C0620B" w:rsidRDefault="00FC53FB"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Roter Ball wird neben Boxi gespawnt </w:t>
            </w:r>
          </w:p>
        </w:tc>
      </w:tr>
      <w:tr w:rsidR="00C0620B" w:rsidRPr="00D52723" w14:paraId="15787A7E"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C5C2269" w14:textId="4BACAD8D" w:rsidR="00C0620B" w:rsidRDefault="00FC53FB" w:rsidP="000D5045">
            <w:pPr>
              <w:rPr>
                <w:lang w:val="de-CH"/>
              </w:rPr>
            </w:pPr>
            <w:r>
              <w:rPr>
                <w:lang w:val="de-CH"/>
              </w:rPr>
              <w:t>5</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5A0E9B0" w14:textId="6759A406" w:rsidR="00C0620B" w:rsidRPr="00CA56F7" w:rsidRDefault="00822A50"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App gestartet, Zugriff auf Kamera erlaubt und roten Button angeklickt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31F314" w14:textId="3C29232E" w:rsidR="00C0620B" w:rsidRDefault="00822A50"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Kamera weg von Boxi schwenken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C4746EB" w14:textId="7FD703A7" w:rsidR="00C0620B" w:rsidRDefault="00822A50"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Roter Ball ist neben Boxi zu sehen</w:t>
            </w:r>
          </w:p>
        </w:tc>
      </w:tr>
      <w:tr w:rsidR="00C0620B" w:rsidRPr="00D52723" w14:paraId="16E1CAD7" w14:textId="77777777" w:rsidTr="000D5045">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9FFF470" w14:textId="7935CFA8" w:rsidR="00C0620B" w:rsidRDefault="00FC53FB" w:rsidP="000D5045">
            <w:pPr>
              <w:rPr>
                <w:lang w:val="de-CH"/>
              </w:rPr>
            </w:pPr>
            <w:r>
              <w:rPr>
                <w:lang w:val="de-CH"/>
              </w:rPr>
              <w:t>6</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513D28" w14:textId="6D48A22D" w:rsidR="00C0620B" w:rsidRPr="00CA56F7" w:rsidRDefault="00B954E4"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App gestartet und Zugriff auf Kamera erlaubt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6A42AE1" w14:textId="1B9FE511" w:rsidR="00C0620B" w:rsidRDefault="00B954E4"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Auf Wolken Symbol klicken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0DE39D" w14:textId="3C4A6174" w:rsidR="00C0620B" w:rsidRDefault="00B954E4"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Wolke wird über Boxi gespawnt</w:t>
            </w:r>
          </w:p>
        </w:tc>
      </w:tr>
      <w:tr w:rsidR="00C0620B" w:rsidRPr="00D52723" w14:paraId="39FE3F8D" w14:textId="77777777" w:rsidTr="000D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2F548C" w14:textId="773F005A" w:rsidR="00C0620B" w:rsidRDefault="00FC53FB" w:rsidP="000D5045">
            <w:pPr>
              <w:rPr>
                <w:lang w:val="de-CH"/>
              </w:rPr>
            </w:pPr>
            <w:r>
              <w:rPr>
                <w:lang w:val="de-CH"/>
              </w:rPr>
              <w:t>7</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CB72C7" w14:textId="0F08B89A" w:rsidR="00C0620B" w:rsidRPr="00CA56F7" w:rsidRDefault="00B954E4"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App gestartet, Zugriff auf Kamera erlaubt und Wolken Symbol angeklickt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FEEFC4" w14:textId="17E22E78" w:rsidR="00C0620B" w:rsidRDefault="00B954E4"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Kamera über Boxi schwenken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412A3E" w14:textId="271EC701" w:rsidR="00C0620B" w:rsidRDefault="00B954E4" w:rsidP="000D5045">
            <w:pPr>
              <w:cnfStyle w:val="000000100000" w:firstRow="0" w:lastRow="0" w:firstColumn="0" w:lastColumn="0" w:oddVBand="0" w:evenVBand="0" w:oddHBand="1" w:evenHBand="0" w:firstRowFirstColumn="0" w:firstRowLastColumn="0" w:lastRowFirstColumn="0" w:lastRowLastColumn="0"/>
              <w:rPr>
                <w:lang w:val="de-CH"/>
              </w:rPr>
            </w:pPr>
            <w:r>
              <w:rPr>
                <w:lang w:val="de-CH"/>
              </w:rPr>
              <w:t>Wolke ist über Boxi zu sehen</w:t>
            </w:r>
          </w:p>
        </w:tc>
      </w:tr>
      <w:tr w:rsidR="00C0620B" w:rsidRPr="00D52723" w14:paraId="1257A392" w14:textId="77777777" w:rsidTr="000D5045">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D8D272" w14:textId="77B65DE1" w:rsidR="00C0620B" w:rsidRDefault="00C0620B" w:rsidP="000D5045">
            <w:pPr>
              <w:rPr>
                <w:lang w:val="de-CH"/>
              </w:rPr>
            </w:pPr>
            <w:r>
              <w:rPr>
                <w:lang w:val="de-CH"/>
              </w:rPr>
              <w:t>8</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E0E5188" w14:textId="60B07379" w:rsidR="00C0620B" w:rsidRPr="00CA56F7" w:rsidRDefault="001D581F"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App gestartet, Zugriff auf Kamera erlaubt und Wolken Symbol angeklickt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65A9A62" w14:textId="4A2C156A" w:rsidR="00C0620B" w:rsidRDefault="002659F3"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Kamer nach unten schwenken zu Boxi</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E1827C" w14:textId="65C5C387" w:rsidR="00C0620B" w:rsidRDefault="002659F3" w:rsidP="000D5045">
            <w:pPr>
              <w:cnfStyle w:val="000000000000" w:firstRow="0" w:lastRow="0" w:firstColumn="0" w:lastColumn="0" w:oddVBand="0" w:evenVBand="0" w:oddHBand="0" w:evenHBand="0" w:firstRowFirstColumn="0" w:firstRowLastColumn="0" w:lastRowFirstColumn="0" w:lastRowLastColumn="0"/>
              <w:rPr>
                <w:lang w:val="de-CH"/>
              </w:rPr>
            </w:pPr>
            <w:r>
              <w:rPr>
                <w:lang w:val="de-CH"/>
              </w:rPr>
              <w:t>Langsam kommen Regentropfen von der Wolke hinunter und treffen Boxi</w:t>
            </w:r>
          </w:p>
        </w:tc>
      </w:tr>
    </w:tbl>
    <w:p w14:paraId="22358274" w14:textId="77777777" w:rsidR="00C0620B" w:rsidRDefault="00C0620B" w:rsidP="00C7368B">
      <w:pPr>
        <w:rPr>
          <w:lang w:val="de-CH"/>
        </w:rPr>
      </w:pPr>
    </w:p>
    <w:p w14:paraId="47A30CC5" w14:textId="77777777" w:rsidR="00C0620B" w:rsidRPr="00363940" w:rsidRDefault="00C0620B" w:rsidP="00C7368B">
      <w:pPr>
        <w:rPr>
          <w:lang w:val="de-CH"/>
        </w:rPr>
      </w:pPr>
    </w:p>
    <w:p w14:paraId="51D94BD1" w14:textId="77777777" w:rsidR="00C7368B" w:rsidRPr="00363940"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p w14:paraId="012E9587" w14:textId="77777777" w:rsidR="009A2D62" w:rsidRDefault="009A2D62" w:rsidP="009A2D62">
      <w:pPr>
        <w:rPr>
          <w:b/>
          <w:bCs/>
          <w:sz w:val="32"/>
          <w:szCs w:val="32"/>
          <w:lang w:val="de-CH"/>
        </w:rPr>
      </w:pPr>
    </w:p>
    <w:p w14:paraId="58215A6B" w14:textId="77777777" w:rsidR="009A2D62" w:rsidRDefault="009A2D62" w:rsidP="009A2D62">
      <w:pPr>
        <w:rPr>
          <w:b/>
          <w:bCs/>
          <w:sz w:val="32"/>
          <w:szCs w:val="32"/>
          <w:lang w:val="de-CH"/>
        </w:rPr>
      </w:pPr>
    </w:p>
    <w:p w14:paraId="3521A3CF" w14:textId="77777777" w:rsidR="009A2D62" w:rsidRDefault="009A2D62" w:rsidP="009A2D62">
      <w:pPr>
        <w:rPr>
          <w:b/>
          <w:bCs/>
          <w:sz w:val="32"/>
          <w:szCs w:val="32"/>
          <w:lang w:val="de-CH"/>
        </w:rPr>
      </w:pPr>
    </w:p>
    <w:p w14:paraId="24D2E696" w14:textId="77777777" w:rsidR="009A2D62" w:rsidRDefault="009A2D62" w:rsidP="009A2D62">
      <w:pPr>
        <w:rPr>
          <w:b/>
          <w:bCs/>
          <w:sz w:val="32"/>
          <w:szCs w:val="32"/>
          <w:lang w:val="de-CH"/>
        </w:rPr>
      </w:pPr>
    </w:p>
    <w:p w14:paraId="3E67CF43" w14:textId="6696088D" w:rsidR="009A2D62" w:rsidRDefault="009A2D62" w:rsidP="009A2D62">
      <w:pPr>
        <w:rPr>
          <w:b/>
          <w:bCs/>
          <w:sz w:val="32"/>
          <w:szCs w:val="32"/>
          <w:lang w:val="de-CH"/>
        </w:rPr>
      </w:pPr>
      <w:r>
        <w:rPr>
          <w:b/>
          <w:bCs/>
          <w:sz w:val="32"/>
          <w:szCs w:val="32"/>
          <w:lang w:val="de-CH"/>
        </w:rPr>
        <w:t>Testprotokoll:</w:t>
      </w:r>
    </w:p>
    <w:p w14:paraId="183E60E1" w14:textId="77A4B1FD" w:rsidR="00C7368B" w:rsidRDefault="009A2D62" w:rsidP="00C7368B">
      <w:pPr>
        <w:pStyle w:val="berschrift3"/>
        <w:rPr>
          <w:lang w:val="de-CH"/>
        </w:rPr>
      </w:pPr>
      <w:r>
        <w:rPr>
          <w:lang w:val="de-CH"/>
        </w:rPr>
        <w:t>Testumgebung: iPhone 11</w:t>
      </w:r>
    </w:p>
    <w:p w14:paraId="68E9154C" w14:textId="77777777" w:rsidR="009A2D62" w:rsidRPr="009A2D62" w:rsidRDefault="009A2D62" w:rsidP="009A2D62">
      <w:pPr>
        <w:rPr>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7F5497" w14:paraId="60D0C74E" w14:textId="77777777" w:rsidTr="00045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466FFEF3" w14:textId="77777777" w:rsidR="007F5497" w:rsidRDefault="007F5497" w:rsidP="00045A9E">
            <w:pPr>
              <w:pStyle w:val="berschrift3"/>
              <w:rPr>
                <w:lang w:val="de-CH"/>
              </w:rPr>
            </w:pPr>
            <w:r>
              <w:rPr>
                <w:lang w:val="de-CH"/>
              </w:rPr>
              <w:t>Testfall Nr.</w:t>
            </w:r>
          </w:p>
        </w:tc>
        <w:tc>
          <w:tcPr>
            <w:tcW w:w="3108" w:type="dxa"/>
            <w:hideMark/>
          </w:tcPr>
          <w:p w14:paraId="5194931B" w14:textId="77777777" w:rsidR="007F5497" w:rsidRDefault="007F5497" w:rsidP="00045A9E">
            <w:pPr>
              <w:pStyle w:val="berschrift3"/>
              <w:cnfStyle w:val="100000000000" w:firstRow="1" w:lastRow="0" w:firstColumn="0" w:lastColumn="0" w:oddVBand="0" w:evenVBand="0" w:oddHBand="0" w:evenHBand="0" w:firstRowFirstColumn="0" w:firstRowLastColumn="0" w:lastRowFirstColumn="0" w:lastRowLastColumn="0"/>
              <w:rPr>
                <w:lang w:val="de-CH"/>
              </w:rPr>
            </w:pPr>
            <w:r>
              <w:rPr>
                <w:lang w:val="de-CH"/>
              </w:rPr>
              <w:t>Durchgeführt von</w:t>
            </w:r>
          </w:p>
        </w:tc>
        <w:tc>
          <w:tcPr>
            <w:tcW w:w="3108" w:type="dxa"/>
            <w:hideMark/>
          </w:tcPr>
          <w:p w14:paraId="4BDC630D" w14:textId="77777777" w:rsidR="007F5497" w:rsidRDefault="007F5497" w:rsidP="00045A9E">
            <w:pPr>
              <w:pStyle w:val="berschrift3"/>
              <w:cnfStyle w:val="100000000000" w:firstRow="1" w:lastRow="0" w:firstColumn="0" w:lastColumn="0" w:oddVBand="0" w:evenVBand="0" w:oddHBand="0" w:evenHBand="0" w:firstRowFirstColumn="0" w:firstRowLastColumn="0" w:lastRowFirstColumn="0" w:lastRowLastColumn="0"/>
              <w:rPr>
                <w:lang w:val="de-CH"/>
              </w:rPr>
            </w:pPr>
            <w:r>
              <w:rPr>
                <w:lang w:val="de-CH"/>
              </w:rPr>
              <w:t>OK/NOK</w:t>
            </w:r>
          </w:p>
        </w:tc>
      </w:tr>
      <w:tr w:rsidR="007F5497" w14:paraId="2EDCF7B6" w14:textId="77777777" w:rsidTr="0004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47AF685" w14:textId="77777777" w:rsidR="007F5497" w:rsidRDefault="007F5497" w:rsidP="00045A9E">
            <w:pPr>
              <w:pStyle w:val="berschrift3"/>
              <w:rPr>
                <w:lang w:val="de-CH"/>
              </w:rPr>
            </w:pPr>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501778" w14:textId="392001A7"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7A1378D" w14:textId="77777777"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7F5497" w14:paraId="258F03C0" w14:textId="77777777" w:rsidTr="00045A9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7D2A3" w14:textId="77777777" w:rsidR="007F5497" w:rsidRDefault="007F5497" w:rsidP="00045A9E">
            <w:pPr>
              <w:pStyle w:val="berschrift3"/>
              <w:rPr>
                <w:lang w:val="de-CH"/>
              </w:rPr>
            </w:pPr>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F8A908" w14:textId="6E48F7FA"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796E73" w14:textId="77777777"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7F5497" w14:paraId="32910706" w14:textId="77777777" w:rsidTr="0004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8FABA5" w14:textId="77777777" w:rsidR="007F5497" w:rsidRDefault="007F5497" w:rsidP="00045A9E">
            <w:pPr>
              <w:pStyle w:val="berschrift3"/>
              <w:rPr>
                <w:lang w:val="de-CH"/>
              </w:rPr>
            </w:pPr>
            <w:r>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8E368" w14:textId="1714FAA0"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3F90065" w14:textId="77777777"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7F5497" w14:paraId="768F5534" w14:textId="77777777" w:rsidTr="00045A9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C72D0D" w14:textId="3B1F46BE" w:rsidR="007F5497" w:rsidRDefault="007F5497" w:rsidP="00045A9E">
            <w:pPr>
              <w:pStyle w:val="berschrift3"/>
              <w:rPr>
                <w:lang w:val="de-CH"/>
              </w:rPr>
            </w:pPr>
            <w:r>
              <w:rPr>
                <w:lang w:val="de-CH"/>
              </w:rPr>
              <w:t>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180437" w14:textId="7A4EBEE7"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866B089" w14:textId="77777777"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7F5497" w14:paraId="5163C86C" w14:textId="77777777" w:rsidTr="0004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C49922" w14:textId="57FA6B8F" w:rsidR="007F5497" w:rsidRDefault="007F5497" w:rsidP="00045A9E">
            <w:pPr>
              <w:pStyle w:val="berschrift3"/>
              <w:rPr>
                <w:lang w:val="de-CH"/>
              </w:rPr>
            </w:pPr>
            <w:r>
              <w:rPr>
                <w:lang w:val="de-CH"/>
              </w:rPr>
              <w:t>5</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833A742" w14:textId="397EF387" w:rsidR="007F5497" w:rsidRPr="009A5BF5"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A47D32" w14:textId="5430C41A"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7F5497" w14:paraId="7E3F910B" w14:textId="77777777" w:rsidTr="00045A9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C0CA83B" w14:textId="58B44ECF" w:rsidR="007F5497" w:rsidRDefault="007F5497" w:rsidP="00045A9E">
            <w:pPr>
              <w:pStyle w:val="berschrift3"/>
              <w:rPr>
                <w:lang w:val="de-CH"/>
              </w:rPr>
            </w:pPr>
            <w:r>
              <w:rPr>
                <w:lang w:val="de-CH"/>
              </w:rPr>
              <w:t>6</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9EC6D7" w14:textId="484FB285" w:rsidR="007F5497" w:rsidRPr="009A5BF5"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3ECCB2" w14:textId="77777777"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7F5497" w14:paraId="5B2C45ED" w14:textId="77777777" w:rsidTr="0004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7AC3EAA" w14:textId="08362A00" w:rsidR="007F5497" w:rsidRDefault="007F5497" w:rsidP="00045A9E">
            <w:pPr>
              <w:pStyle w:val="berschrift3"/>
              <w:rPr>
                <w:lang w:val="de-CH"/>
              </w:rPr>
            </w:pPr>
            <w:r>
              <w:rPr>
                <w:lang w:val="de-CH"/>
              </w:rPr>
              <w:t>7</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ED00B5" w14:textId="4BD2D87B" w:rsidR="007F5497" w:rsidRPr="009A5BF5"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04110C0" w14:textId="77777777" w:rsidR="007F5497" w:rsidRDefault="007F5497" w:rsidP="00045A9E">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7F5497" w14:paraId="265CD3D3" w14:textId="77777777" w:rsidTr="00045A9E">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838D6F" w14:textId="157B4AA5" w:rsidR="007F5497" w:rsidRDefault="007F5497" w:rsidP="00045A9E">
            <w:pPr>
              <w:pStyle w:val="berschrift3"/>
              <w:rPr>
                <w:lang w:val="de-CH"/>
              </w:rPr>
            </w:pPr>
            <w:r>
              <w:rPr>
                <w:lang w:val="de-CH"/>
              </w:rPr>
              <w:t>8</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DD5B89C" w14:textId="6F9C50A4" w:rsidR="007F5497" w:rsidRPr="009A5BF5"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1817FB" w14:textId="77777777" w:rsidR="007F5497" w:rsidRDefault="007F5497" w:rsidP="00045A9E">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bl>
    <w:p w14:paraId="1708F37F" w14:textId="77777777" w:rsidR="00C7368B" w:rsidRDefault="00C7368B" w:rsidP="00C7368B">
      <w:pPr>
        <w:rPr>
          <w:lang w:val="de-CH"/>
        </w:rPr>
      </w:pPr>
    </w:p>
    <w:p w14:paraId="0584EB36" w14:textId="77777777" w:rsidR="0064543A" w:rsidRDefault="0064543A" w:rsidP="0064543A">
      <w:pPr>
        <w:rPr>
          <w:b/>
          <w:bCs/>
          <w:sz w:val="32"/>
          <w:szCs w:val="32"/>
          <w:lang w:val="de-CH"/>
        </w:rPr>
      </w:pPr>
      <w:r>
        <w:rPr>
          <w:b/>
          <w:bCs/>
          <w:sz w:val="32"/>
          <w:szCs w:val="32"/>
          <w:lang w:val="de-CH"/>
        </w:rPr>
        <w:t>Testbericht:</w:t>
      </w:r>
    </w:p>
    <w:p w14:paraId="44A3D15D" w14:textId="77777777" w:rsidR="00E97092" w:rsidRDefault="00E97092" w:rsidP="00C7368B">
      <w:pPr>
        <w:rPr>
          <w:lang w:val="de-CH"/>
        </w:rPr>
      </w:pPr>
    </w:p>
    <w:p w14:paraId="7F088936" w14:textId="36DD6CC3" w:rsidR="0064543A" w:rsidRDefault="00E97092" w:rsidP="00C7368B">
      <w:pPr>
        <w:rPr>
          <w:lang w:val="de-CH"/>
        </w:rPr>
      </w:pPr>
      <w:r>
        <w:rPr>
          <w:lang w:val="de-CH"/>
        </w:rPr>
        <w:t xml:space="preserve">Das Testen der App verlief ohne weitere Probleme und konnte einfach abgewickelt werden. Alle Funktionen sind </w:t>
      </w:r>
      <w:r w:rsidR="00AD3882">
        <w:rPr>
          <w:lang w:val="de-CH"/>
        </w:rPr>
        <w:t>so weit</w:t>
      </w:r>
      <w:r>
        <w:rPr>
          <w:lang w:val="de-CH"/>
        </w:rPr>
        <w:t xml:space="preserve"> benützbar und funktionieren so, wie ich es geplant habe. </w:t>
      </w:r>
    </w:p>
    <w:p w14:paraId="4D721319" w14:textId="77777777" w:rsidR="00C7368B" w:rsidRPr="00363940" w:rsidRDefault="00C7368B" w:rsidP="00C7368B">
      <w:pPr>
        <w:pStyle w:val="berschrift3"/>
        <w:rPr>
          <w:lang w:val="de-CH"/>
        </w:rPr>
      </w:pPr>
      <w:r w:rsidRPr="00363940">
        <w:rPr>
          <w:lang w:val="de-CH"/>
        </w:rPr>
        <w:t>6) Auswertung</w:t>
      </w:r>
    </w:p>
    <w:p w14:paraId="2C537642" w14:textId="77777777" w:rsidR="00C7368B" w:rsidRDefault="00C7368B" w:rsidP="00C7368B">
      <w:pPr>
        <w:rPr>
          <w:lang w:val="de-CH"/>
        </w:rPr>
      </w:pPr>
      <w:r w:rsidRPr="00363940">
        <w:rPr>
          <w:lang w:val="de-CH"/>
        </w:rPr>
        <w:t>Überlegen Sie sich, was gut gelaufen ist und was eher nicht. Sie können diese Informationen in Ihrem Portfolioeintrag verwenden.</w:t>
      </w:r>
    </w:p>
    <w:p w14:paraId="18EC8318" w14:textId="77777777" w:rsidR="00C7368B" w:rsidRDefault="00C7368B" w:rsidP="00C7368B">
      <w:pPr>
        <w:rPr>
          <w:b/>
          <w:lang w:val="de-CH"/>
        </w:rPr>
      </w:pPr>
    </w:p>
    <w:p w14:paraId="5C697C8C" w14:textId="77777777" w:rsidR="00AD3882" w:rsidRPr="000E3854" w:rsidRDefault="00AD3882" w:rsidP="00AD3882">
      <w:pPr>
        <w:rPr>
          <w:b/>
          <w:bCs/>
          <w:sz w:val="32"/>
          <w:szCs w:val="32"/>
          <w:lang w:val="de-CH"/>
        </w:rPr>
      </w:pPr>
      <w:r>
        <w:rPr>
          <w:b/>
          <w:bCs/>
          <w:sz w:val="32"/>
          <w:szCs w:val="32"/>
          <w:lang w:val="de-CH"/>
        </w:rPr>
        <w:t>Fazit:</w:t>
      </w:r>
    </w:p>
    <w:p w14:paraId="58D69933" w14:textId="77777777" w:rsidR="00AD3882" w:rsidRDefault="00AD3882" w:rsidP="00C7368B">
      <w:pPr>
        <w:rPr>
          <w:b/>
          <w:lang w:val="de-CH"/>
        </w:rPr>
      </w:pPr>
    </w:p>
    <w:p w14:paraId="29EB0FAA" w14:textId="77777777" w:rsidR="001B09C1" w:rsidRDefault="001B09C1" w:rsidP="001B09C1">
      <w:pPr>
        <w:rPr>
          <w:b/>
          <w:lang w:val="de-CH"/>
        </w:rPr>
      </w:pPr>
      <w:r>
        <w:rPr>
          <w:b/>
          <w:lang w:val="de-CH"/>
        </w:rPr>
        <w:t>Gut gelaufen: Obwohl das mein erstes grösseres Projekt war, an welchem ich alleine im Lernatelier gearbeitet habe, konnte ich die Grösse des Projekts schon ziemlich gut einschätzen und plante am Anfang nicht zu viele Arbeitspakete. Auch wurde das restliche Planen des Projekts einfacher, da man immer wusste, wo man etwa selber ist und sich nicht auf andere Teammitglieder verlassen musste, dass sie ihre Arbeit erledigen.</w:t>
      </w:r>
    </w:p>
    <w:p w14:paraId="39C4A734" w14:textId="77777777" w:rsidR="001B09C1" w:rsidRDefault="001B09C1" w:rsidP="001B09C1">
      <w:pPr>
        <w:rPr>
          <w:b/>
          <w:lang w:val="de-CH"/>
        </w:rPr>
      </w:pPr>
      <w:r>
        <w:rPr>
          <w:b/>
          <w:lang w:val="de-CH"/>
        </w:rPr>
        <w:t>Schlecht gelaufen: Auch wenn das Planen einfacher wurde durch die fehlenden anderen Teammitglieder, war man schlussendlich auch ein bisschen auf sich selber gestellt, wodurch man nicht einfach bei anderen nachfragen konnte, wenn man ein Problem hatte. Ebenfalls ein Problem war das mühselige Exportieren der App auf IOS und das builden auf dem Handy, welches durch ein paar Fehlermeldungen fast einen ganzen morgen in Anspruch nahm.</w:t>
      </w:r>
    </w:p>
    <w:p w14:paraId="561AC7A2" w14:textId="77777777" w:rsidR="00AD3882" w:rsidRDefault="00AD3882" w:rsidP="00C7368B">
      <w:pPr>
        <w:rPr>
          <w:b/>
          <w:lang w:val="de-CH"/>
        </w:rPr>
      </w:pPr>
    </w:p>
    <w:p w14:paraId="446DDD46" w14:textId="77777777" w:rsidR="00C7368B" w:rsidRPr="00363940" w:rsidRDefault="00C7368B" w:rsidP="00C7368B">
      <w:pPr>
        <w:pStyle w:val="berschrift3"/>
        <w:rPr>
          <w:lang w:val="de-CH"/>
        </w:rPr>
      </w:pPr>
      <w:r w:rsidRPr="00363940">
        <w:rPr>
          <w:lang w:val="de-CH"/>
        </w:rPr>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256B2BC5" w14:textId="77777777" w:rsidR="00C7368B" w:rsidRPr="00363940" w:rsidRDefault="00C7368B" w:rsidP="00C7368B">
      <w:pPr>
        <w:rPr>
          <w:lang w:val="de-CH"/>
        </w:rPr>
      </w:pPr>
    </w:p>
    <w:p w14:paraId="471AED46" w14:textId="77777777" w:rsidR="00C7368B" w:rsidRDefault="00C7368B">
      <w:pPr>
        <w:widowControl/>
        <w:overflowPunct/>
        <w:autoSpaceDE/>
        <w:autoSpaceDN/>
        <w:adjustRightInd/>
        <w:textAlignment w:val="auto"/>
        <w:rPr>
          <w:b/>
          <w:sz w:val="24"/>
          <w:lang w:val="de-CH"/>
        </w:rPr>
      </w:pPr>
      <w:r>
        <w:rPr>
          <w:lang w:val="de-CH"/>
        </w:rPr>
        <w:br w:type="page"/>
      </w:r>
    </w:p>
    <w:p w14:paraId="5B389D2E" w14:textId="1E47E4A2" w:rsidR="00182890" w:rsidRPr="00A67868" w:rsidRDefault="00182890" w:rsidP="00A67868">
      <w:pPr>
        <w:pStyle w:val="berschrift2"/>
        <w:rPr>
          <w:lang w:val="de-CH"/>
        </w:rPr>
      </w:pPr>
      <w:r w:rsidRPr="00363940">
        <w:rPr>
          <w:lang w:val="de-CH"/>
        </w:rPr>
        <w:lastRenderedPageBreak/>
        <w:t>Projektvorschläge</w:t>
      </w:r>
    </w:p>
    <w:p w14:paraId="41C541E3" w14:textId="3CAA600A" w:rsidR="008B3B55" w:rsidRDefault="008E5C7B" w:rsidP="00701D17">
      <w:pPr>
        <w:pStyle w:val="berschrift3"/>
        <w:rPr>
          <w:bCs/>
          <w:lang w:val="de-CH"/>
        </w:rPr>
      </w:pPr>
      <w:r w:rsidRPr="008E5C7B">
        <w:rPr>
          <w:lang w:val="de-CH"/>
        </w:rPr>
        <w:t>165 NoSQL-Datenbanken einsetzen</w:t>
      </w:r>
    </w:p>
    <w:p w14:paraId="5D8661A1" w14:textId="77777777" w:rsidR="002E295B" w:rsidRPr="00363940" w:rsidRDefault="002E295B" w:rsidP="002E295B">
      <w:pPr>
        <w:widowControl/>
        <w:overflowPunct/>
        <w:autoSpaceDE/>
        <w:autoSpaceDN/>
        <w:adjustRightInd/>
        <w:textAlignment w:val="auto"/>
        <w:rPr>
          <w:b/>
          <w:bCs/>
          <w:lang w:val="de-CH"/>
        </w:rPr>
      </w:pPr>
      <w:r w:rsidRPr="00363940">
        <w:rPr>
          <w:b/>
          <w:bCs/>
          <w:lang w:val="de-CH"/>
        </w:rPr>
        <w:t>Cho</w:t>
      </w:r>
      <w:r>
        <w:rPr>
          <w:b/>
          <w:bCs/>
          <w:lang w:val="de-CH"/>
        </w:rPr>
        <w:t>o</w:t>
      </w:r>
      <w:r w:rsidRPr="00363940">
        <w:rPr>
          <w:b/>
          <w:bCs/>
          <w:lang w:val="de-CH"/>
        </w:rPr>
        <w:t>se your own adventure</w:t>
      </w:r>
    </w:p>
    <w:p w14:paraId="075C389B" w14:textId="6BD3A69C" w:rsidR="002E295B" w:rsidRPr="00363940" w:rsidRDefault="002E295B" w:rsidP="002E295B">
      <w:pPr>
        <w:rPr>
          <w:lang w:val="de-CH"/>
        </w:rPr>
      </w:pPr>
      <w:r>
        <w:rPr>
          <w:lang w:val="de-CH"/>
        </w:rPr>
        <w:t>«</w:t>
      </w:r>
      <w:r w:rsidRPr="00363940">
        <w:rPr>
          <w:lang w:val="de-CH"/>
        </w:rPr>
        <w:t>Cho</w:t>
      </w:r>
      <w:r>
        <w:rPr>
          <w:lang w:val="de-CH"/>
        </w:rPr>
        <w:t>o</w:t>
      </w:r>
      <w:r w:rsidRPr="00363940">
        <w:rPr>
          <w:lang w:val="de-CH"/>
        </w:rPr>
        <w:t>se your own adventure</w:t>
      </w:r>
      <w:r>
        <w:rPr>
          <w:lang w:val="de-CH"/>
        </w:rPr>
        <w:t>»</w:t>
      </w:r>
      <w:r w:rsidRPr="00363940">
        <w:rPr>
          <w:lang w:val="de-CH"/>
        </w:rPr>
        <w:t xml:space="preserve"> sind Bücher, in denen Ihnen eine</w:t>
      </w:r>
      <w:r>
        <w:rPr>
          <w:lang w:val="de-CH"/>
        </w:rPr>
        <w:t xml:space="preserve"> Situation geschildert und verschiedene Entscheidungsmöglichkeiten gezeigt werden. (</w:t>
      </w:r>
      <w:hyperlink r:id="rId10" w:history="1">
        <w:r w:rsidRPr="00DD2A68">
          <w:rPr>
            <w:rStyle w:val="Hyperlink"/>
            <w:lang w:val="de-CH"/>
          </w:rPr>
          <w:t>https://de.wikipedia.org/wiki/Spielbuch</w:t>
        </w:r>
      </w:hyperlink>
      <w:r>
        <w:rPr>
          <w:lang w:val="de-CH"/>
        </w:rPr>
        <w:t>). Erstellen Sie eine (Web-)Applikation, mit der Sie eine solche Geschichte durchspielen können. Speichern Sie alle Daten in einer NoSQL-Datenbank.</w:t>
      </w:r>
    </w:p>
    <w:p w14:paraId="2DB6EBF2" w14:textId="410DF80F" w:rsidR="002E295B" w:rsidRDefault="002E295B" w:rsidP="00C6205A">
      <w:pPr>
        <w:rPr>
          <w:lang w:val="de-CH"/>
        </w:rPr>
      </w:pPr>
    </w:p>
    <w:p w14:paraId="1A95E755" w14:textId="77777777" w:rsidR="002E295B" w:rsidRPr="00807D3F" w:rsidRDefault="002E295B" w:rsidP="002E295B">
      <w:pPr>
        <w:rPr>
          <w:b/>
          <w:bCs/>
          <w:lang w:val="de-CH"/>
        </w:rPr>
      </w:pPr>
      <w:r w:rsidRPr="00807D3F">
        <w:rPr>
          <w:b/>
          <w:bCs/>
          <w:lang w:val="de-CH"/>
        </w:rPr>
        <w:t>Repetitionshilfe</w:t>
      </w:r>
    </w:p>
    <w:p w14:paraId="03D861F4" w14:textId="691C1890" w:rsidR="002E295B" w:rsidRDefault="002E295B" w:rsidP="002E295B">
      <w:pPr>
        <w:rPr>
          <w:lang w:val="de-CH"/>
        </w:rPr>
      </w:pPr>
      <w:r>
        <w:rPr>
          <w:lang w:val="de-CH"/>
        </w:rPr>
        <w:t>Erstellen Sie ein Programm, mit dem Sie Faktenwissen aus dem Unterricht repetieren können. Sie sollten Fragen und Antworten eingeben können und das Programm soll Sie abfragen. Erweiterungen wie eine Statistik oder andere Fragetypen wie Multiple-Choice-Aufgaben sind möglich. Speichern Sie alle Daten in einer NoSQL Datenbank.</w:t>
      </w:r>
    </w:p>
    <w:p w14:paraId="08C8D239" w14:textId="2569FF34" w:rsidR="00952FCE" w:rsidRDefault="00952FCE" w:rsidP="005524EB">
      <w:pPr>
        <w:rPr>
          <w:lang w:val="de-CH"/>
        </w:rPr>
      </w:pPr>
    </w:p>
    <w:p w14:paraId="0E0CE50C" w14:textId="38ADB9DD" w:rsidR="00294715" w:rsidRPr="00807D3F" w:rsidRDefault="00294715" w:rsidP="00294715">
      <w:pPr>
        <w:rPr>
          <w:b/>
          <w:bCs/>
          <w:lang w:val="de-CH"/>
        </w:rPr>
      </w:pPr>
      <w:r>
        <w:rPr>
          <w:b/>
          <w:bCs/>
          <w:lang w:val="de-CH"/>
        </w:rPr>
        <w:t>Medienmanager</w:t>
      </w:r>
    </w:p>
    <w:p w14:paraId="1FBBB855" w14:textId="0B0C2427" w:rsidR="00294715" w:rsidRDefault="00294715" w:rsidP="00294715">
      <w:pPr>
        <w:rPr>
          <w:lang w:val="de-CH"/>
        </w:rPr>
      </w:pPr>
      <w:r>
        <w:rPr>
          <w:lang w:val="de-CH"/>
        </w:rPr>
        <w:t>Erstellen Sie ein Programm,</w:t>
      </w:r>
      <w:r w:rsidR="00D51831">
        <w:rPr>
          <w:lang w:val="de-CH"/>
        </w:rPr>
        <w:t xml:space="preserve"> </w:t>
      </w:r>
      <w:r>
        <w:rPr>
          <w:lang w:val="de-CH"/>
        </w:rPr>
        <w:t>in dem Sie Medien (Bilder, Video, Links, Au</w:t>
      </w:r>
      <w:r w:rsidR="00D51831">
        <w:rPr>
          <w:lang w:val="de-CH"/>
        </w:rPr>
        <w:t>d</w:t>
      </w:r>
      <w:r>
        <w:rPr>
          <w:lang w:val="de-CH"/>
        </w:rPr>
        <w:t>io, …) speichern können. Dabei sollen alle möglichen Metadaten ausgelesen und in der Datenbank gespeichert werden können. Erstellen Sie eine Oberfläche, mit der Sie auf diese Metadaten zugreifen können.</w:t>
      </w:r>
    </w:p>
    <w:p w14:paraId="4B01B6D0" w14:textId="1BCF1F82" w:rsidR="00294715" w:rsidRDefault="00294715" w:rsidP="00294715">
      <w:pPr>
        <w:rPr>
          <w:lang w:val="de-CH"/>
        </w:rPr>
      </w:pPr>
    </w:p>
    <w:p w14:paraId="02A84FE0" w14:textId="6B2CB418" w:rsidR="00294715" w:rsidRDefault="00093E10" w:rsidP="00294715">
      <w:pPr>
        <w:rPr>
          <w:b/>
          <w:bCs/>
          <w:lang w:val="de-CH"/>
        </w:rPr>
      </w:pPr>
      <w:r>
        <w:rPr>
          <w:b/>
          <w:bCs/>
          <w:lang w:val="de-CH"/>
        </w:rPr>
        <w:t>Gallery-Maker</w:t>
      </w:r>
    </w:p>
    <w:p w14:paraId="7897856F" w14:textId="1377F653" w:rsidR="00294715" w:rsidRPr="00294715" w:rsidRDefault="00294715" w:rsidP="00294715">
      <w:pPr>
        <w:rPr>
          <w:lang w:val="de-CH"/>
        </w:rPr>
      </w:pPr>
      <w:r w:rsidRPr="00294715">
        <w:rPr>
          <w:lang w:val="de-CH"/>
        </w:rPr>
        <w:t xml:space="preserve">Erstellen Sie ein Programm, </w:t>
      </w:r>
      <w:r>
        <w:rPr>
          <w:lang w:val="de-CH"/>
        </w:rPr>
        <w:t>dem Sie eine Verzeichnishierarchie mit Bildern übergeben können und das Ihnen eine schöne Fotogalerie als statisches HTML ausgibt. Dabei soll es eine Übersicht mit Thumbnails und eine Detailansicht geben. Erweiterungsmöglichkeiten sind Texte, die zu den Bildern in einem geeigneten Format abgelegt werden können und das Auslesen der Metadaten.</w:t>
      </w:r>
    </w:p>
    <w:p w14:paraId="25CC1B59" w14:textId="118A121F" w:rsidR="00294715" w:rsidRPr="00336F8A" w:rsidRDefault="00294715" w:rsidP="00294715">
      <w:pPr>
        <w:rPr>
          <w:lang w:val="de-CH"/>
        </w:rPr>
      </w:pPr>
    </w:p>
    <w:p w14:paraId="271E33FD" w14:textId="77777777" w:rsidR="00523466" w:rsidRPr="00523466" w:rsidRDefault="00523466" w:rsidP="00523466">
      <w:pPr>
        <w:pStyle w:val="berschrift3"/>
        <w:rPr>
          <w:lang w:val="de-CH"/>
        </w:rPr>
      </w:pPr>
      <w:r w:rsidRPr="00523466">
        <w:rPr>
          <w:lang w:val="de-CH"/>
        </w:rPr>
        <w:t>347 Dienst mit Containern anwenden</w:t>
      </w:r>
    </w:p>
    <w:p w14:paraId="0E7124BE" w14:textId="16CA26CA" w:rsidR="00683A16" w:rsidRDefault="00683A16" w:rsidP="00701D17">
      <w:pPr>
        <w:rPr>
          <w:b/>
          <w:bCs/>
          <w:lang w:val="de-CH"/>
        </w:rPr>
      </w:pPr>
      <w:r>
        <w:rPr>
          <w:b/>
          <w:bCs/>
          <w:lang w:val="de-CH"/>
        </w:rPr>
        <w:t>Docker Visualisierung mit phaser.io</w:t>
      </w:r>
    </w:p>
    <w:p w14:paraId="5273243D" w14:textId="6325F94E" w:rsidR="00683A16" w:rsidRDefault="00683A16" w:rsidP="00701D17">
      <w:pPr>
        <w:rPr>
          <w:lang w:val="de-CH"/>
        </w:rPr>
      </w:pPr>
      <w:r>
        <w:rPr>
          <w:lang w:val="de-CH"/>
        </w:rPr>
        <w:t xml:space="preserve">Mit </w:t>
      </w:r>
      <w:r w:rsidRPr="00683A16">
        <w:rPr>
          <w:lang w:val="de-CH"/>
        </w:rPr>
        <w:t>pha</w:t>
      </w:r>
      <w:r>
        <w:rPr>
          <w:lang w:val="de-CH"/>
        </w:rPr>
        <w:t>ser.io (</w:t>
      </w:r>
      <w:hyperlink r:id="rId11" w:history="1">
        <w:r w:rsidRPr="00FC70D4">
          <w:rPr>
            <w:rStyle w:val="Hyperlink"/>
            <w:lang w:val="de-CH"/>
          </w:rPr>
          <w:t>https://phaser.io/</w:t>
        </w:r>
      </w:hyperlink>
      <w:r>
        <w:rPr>
          <w:lang w:val="de-CH"/>
        </w:rPr>
        <w:t xml:space="preserve">) können Sie </w:t>
      </w:r>
      <w:r w:rsidR="000528A4">
        <w:rPr>
          <w:lang w:val="de-CH"/>
        </w:rPr>
        <w:t>S</w:t>
      </w:r>
      <w:r>
        <w:rPr>
          <w:lang w:val="de-CH"/>
        </w:rPr>
        <w:t>p</w:t>
      </w:r>
      <w:r w:rsidR="000528A4">
        <w:rPr>
          <w:lang w:val="de-CH"/>
        </w:rPr>
        <w:t>i</w:t>
      </w:r>
      <w:r>
        <w:rPr>
          <w:lang w:val="de-CH"/>
        </w:rPr>
        <w:t>ele</w:t>
      </w:r>
      <w:r w:rsidR="000528A4">
        <w:rPr>
          <w:lang w:val="de-CH"/>
        </w:rPr>
        <w:t xml:space="preserve"> und visualisierungen für den Browser entwickeln.</w:t>
      </w:r>
    </w:p>
    <w:p w14:paraId="42DA102F" w14:textId="4577743A" w:rsidR="000528A4" w:rsidRDefault="000528A4" w:rsidP="00701D17">
      <w:pPr>
        <w:rPr>
          <w:lang w:val="de-CH"/>
        </w:rPr>
      </w:pPr>
      <w:r>
        <w:rPr>
          <w:lang w:val="de-CH"/>
        </w:rPr>
        <w:t>Benutzen Sie die Ausgaben von «docker ps»,«docker info», etc und stellen Sie Ihre Docker als 3D-Szene im Browser dar:</w:t>
      </w:r>
    </w:p>
    <w:p w14:paraId="12B2C17F" w14:textId="514E8E09" w:rsidR="000528A4" w:rsidRDefault="000528A4" w:rsidP="000528A4">
      <w:pPr>
        <w:pStyle w:val="Listenabsatz"/>
        <w:numPr>
          <w:ilvl w:val="0"/>
          <w:numId w:val="25"/>
        </w:numPr>
        <w:rPr>
          <w:lang w:val="de-CH"/>
        </w:rPr>
      </w:pPr>
      <w:r>
        <w:rPr>
          <w:lang w:val="de-CH"/>
        </w:rPr>
        <w:t>Ein Docker kann ein Gebäude sein.</w:t>
      </w:r>
    </w:p>
    <w:p w14:paraId="0F5740A6" w14:textId="62ECB0F3" w:rsidR="000528A4" w:rsidRDefault="000528A4" w:rsidP="000528A4">
      <w:pPr>
        <w:pStyle w:val="Listenabsatz"/>
        <w:numPr>
          <w:ilvl w:val="0"/>
          <w:numId w:val="25"/>
        </w:numPr>
        <w:rPr>
          <w:lang w:val="de-CH"/>
        </w:rPr>
      </w:pPr>
      <w:r>
        <w:rPr>
          <w:lang w:val="de-CH"/>
        </w:rPr>
        <w:t>Je mehr Platz/Memory er benötigt, desto grösser ist es.</w:t>
      </w:r>
    </w:p>
    <w:p w14:paraId="2D4D3C49" w14:textId="02D4A8D5" w:rsidR="000528A4" w:rsidRDefault="000528A4" w:rsidP="000528A4">
      <w:pPr>
        <w:pStyle w:val="Listenabsatz"/>
        <w:numPr>
          <w:ilvl w:val="0"/>
          <w:numId w:val="25"/>
        </w:numPr>
        <w:rPr>
          <w:lang w:val="de-CH"/>
        </w:rPr>
      </w:pPr>
      <w:r>
        <w:rPr>
          <w:lang w:val="de-CH"/>
        </w:rPr>
        <w:t>Jeder Prozess ist eine Spielfigur im Haus</w:t>
      </w:r>
    </w:p>
    <w:p w14:paraId="335DAE46" w14:textId="4DABC98F" w:rsidR="000528A4" w:rsidRDefault="000528A4" w:rsidP="000528A4">
      <w:pPr>
        <w:pStyle w:val="Listenabsatz"/>
        <w:numPr>
          <w:ilvl w:val="0"/>
          <w:numId w:val="25"/>
        </w:numPr>
        <w:rPr>
          <w:lang w:val="de-CH"/>
        </w:rPr>
      </w:pPr>
      <w:r>
        <w:rPr>
          <w:lang w:val="de-CH"/>
        </w:rPr>
        <w:t>…</w:t>
      </w:r>
    </w:p>
    <w:p w14:paraId="52604811" w14:textId="08755E52" w:rsidR="000528A4" w:rsidRDefault="000528A4" w:rsidP="000528A4">
      <w:pPr>
        <w:rPr>
          <w:lang w:val="de-CH"/>
        </w:rPr>
      </w:pPr>
    </w:p>
    <w:p w14:paraId="19B021B2" w14:textId="4196BB60" w:rsidR="000528A4" w:rsidRPr="000528A4" w:rsidRDefault="000528A4" w:rsidP="000528A4">
      <w:pPr>
        <w:rPr>
          <w:lang w:val="de-CH"/>
        </w:rPr>
      </w:pPr>
      <w:r>
        <w:rPr>
          <w:lang w:val="de-CH"/>
        </w:rPr>
        <w:t>Als Erweiterung könnten Sie beispielsweise Docker herunterfahren, indem Sie das Haus abbrechen (bitte mit Explosionen).</w:t>
      </w:r>
    </w:p>
    <w:p w14:paraId="5959A0D5" w14:textId="77777777" w:rsidR="00683A16" w:rsidRDefault="00683A16" w:rsidP="00701D17">
      <w:pPr>
        <w:rPr>
          <w:b/>
          <w:bCs/>
          <w:lang w:val="de-CH"/>
        </w:rPr>
      </w:pPr>
    </w:p>
    <w:p w14:paraId="66B2A1FE" w14:textId="259B50B0" w:rsidR="00523466" w:rsidRPr="00523466" w:rsidRDefault="00523466" w:rsidP="00701D17">
      <w:pPr>
        <w:rPr>
          <w:b/>
          <w:bCs/>
          <w:lang w:val="de-CH"/>
        </w:rPr>
      </w:pPr>
      <w:r w:rsidRPr="00523466">
        <w:rPr>
          <w:b/>
          <w:bCs/>
          <w:lang w:val="de-CH"/>
        </w:rPr>
        <w:t>Dockercraft (schwieriges Projekt!)</w:t>
      </w:r>
    </w:p>
    <w:p w14:paraId="2A2769E9" w14:textId="2D59A2E6" w:rsidR="00CA0485" w:rsidRDefault="00523466" w:rsidP="00701D17">
      <w:pPr>
        <w:rPr>
          <w:lang w:val="de-CH"/>
        </w:rPr>
      </w:pPr>
      <w:r w:rsidRPr="00523466">
        <w:rPr>
          <w:lang w:val="de-CH"/>
        </w:rPr>
        <w:t>Docker können innerhalb von M</w:t>
      </w:r>
      <w:r>
        <w:rPr>
          <w:lang w:val="de-CH"/>
        </w:rPr>
        <w:t xml:space="preserve">inecraft gesteuert werden: </w:t>
      </w:r>
      <w:hyperlink r:id="rId12" w:history="1">
        <w:r w:rsidRPr="00FC70D4">
          <w:rPr>
            <w:rStyle w:val="Hyperlink"/>
            <w:lang w:val="de-CH"/>
          </w:rPr>
          <w:t>https://github.com/docker/dockercraft</w:t>
        </w:r>
      </w:hyperlink>
    </w:p>
    <w:p w14:paraId="68A47678" w14:textId="77777777" w:rsidR="00523466" w:rsidRDefault="00523466" w:rsidP="00701D17">
      <w:pPr>
        <w:rPr>
          <w:lang w:val="de-CH"/>
        </w:rPr>
      </w:pPr>
      <w:r>
        <w:rPr>
          <w:lang w:val="de-CH"/>
        </w:rPr>
        <w:t>Nehmen Sie dies als Basis für ein Projekt: Erweitern Sie Cuberite (den Minecraft Server) auf geeignete Art und Weise.</w:t>
      </w:r>
    </w:p>
    <w:p w14:paraId="392BFFB1" w14:textId="4836DAE5" w:rsidR="00523466" w:rsidRPr="00523466" w:rsidRDefault="00523466" w:rsidP="00701D17">
      <w:pPr>
        <w:rPr>
          <w:lang w:val="de-CH"/>
        </w:rPr>
      </w:pPr>
      <w:r>
        <w:rPr>
          <w:lang w:val="de-CH"/>
        </w:rPr>
        <w:t xml:space="preserve">Achtung: Nur Minecraft Spielen ist kein Projekt! </w:t>
      </w:r>
    </w:p>
    <w:p w14:paraId="522D8540" w14:textId="77777777" w:rsidR="00D470EF" w:rsidRDefault="00D470EF">
      <w:pPr>
        <w:widowControl/>
        <w:overflowPunct/>
        <w:autoSpaceDE/>
        <w:autoSpaceDN/>
        <w:adjustRightInd/>
        <w:textAlignment w:val="auto"/>
        <w:rPr>
          <w:b/>
          <w:lang w:val="de-CH"/>
        </w:rPr>
      </w:pPr>
      <w:r>
        <w:rPr>
          <w:lang w:val="de-CH"/>
        </w:rPr>
        <w:br w:type="page"/>
      </w:r>
    </w:p>
    <w:p w14:paraId="09A74F4D" w14:textId="5C6963FB" w:rsidR="008E5C7B" w:rsidRDefault="00523466" w:rsidP="00523466">
      <w:pPr>
        <w:pStyle w:val="berschrift3"/>
        <w:rPr>
          <w:lang w:val="de-CH"/>
        </w:rPr>
      </w:pPr>
      <w:r w:rsidRPr="00523466">
        <w:rPr>
          <w:lang w:val="de-CH"/>
        </w:rPr>
        <w:lastRenderedPageBreak/>
        <w:t>426 Software mit agilen Methoden entwickeln</w:t>
      </w:r>
    </w:p>
    <w:p w14:paraId="0589C7A6" w14:textId="6380D09A" w:rsidR="009B4E3B" w:rsidRDefault="009B4E3B" w:rsidP="00523466">
      <w:pPr>
        <w:rPr>
          <w:lang w:val="de-CH"/>
        </w:rPr>
      </w:pPr>
      <w:r>
        <w:rPr>
          <w:lang w:val="de-CH"/>
        </w:rPr>
        <w:t>Implementieren Sie folgende Projekte mit den Design-Patterns im Hinterkopf. Versuchen Sie mindestens ein Pattern korrekt einzusetzen.</w:t>
      </w:r>
    </w:p>
    <w:p w14:paraId="5E9F0B18" w14:textId="375DC5C3" w:rsidR="00D51831" w:rsidRDefault="00D51831">
      <w:pPr>
        <w:widowControl/>
        <w:overflowPunct/>
        <w:autoSpaceDE/>
        <w:autoSpaceDN/>
        <w:adjustRightInd/>
        <w:textAlignment w:val="auto"/>
        <w:rPr>
          <w:b/>
          <w:bCs/>
          <w:lang w:val="de-CH"/>
        </w:rPr>
      </w:pPr>
    </w:p>
    <w:p w14:paraId="55FB8172" w14:textId="51590198" w:rsidR="009B4E3B" w:rsidRPr="00683A16" w:rsidRDefault="009B4E3B" w:rsidP="00523466">
      <w:pPr>
        <w:rPr>
          <w:b/>
          <w:bCs/>
          <w:lang w:val="de-CH"/>
        </w:rPr>
      </w:pPr>
      <w:r w:rsidRPr="00683A16">
        <w:rPr>
          <w:b/>
          <w:bCs/>
          <w:lang w:val="de-CH"/>
        </w:rPr>
        <w:t>RPG-Games</w:t>
      </w:r>
    </w:p>
    <w:p w14:paraId="69337E24" w14:textId="786BA269" w:rsidR="009B4E3B" w:rsidRDefault="009B4E3B" w:rsidP="00523466">
      <w:pPr>
        <w:rPr>
          <w:lang w:val="de-CH"/>
        </w:rPr>
      </w:pPr>
      <w:r>
        <w:rPr>
          <w:lang w:val="de-CH"/>
        </w:rPr>
        <w:t xml:space="preserve">Folgende Kurse beschreiben, wie man mit C# RPG’s bauen kann. Nehmen Sie diese objektorientierten Programme als Grundlage und erweitern Sie diese: </w:t>
      </w:r>
    </w:p>
    <w:p w14:paraId="54427EAB" w14:textId="512A9DB7" w:rsidR="009B4E3B" w:rsidRDefault="00000000" w:rsidP="009B4E3B">
      <w:pPr>
        <w:pStyle w:val="Listenabsatz"/>
        <w:numPr>
          <w:ilvl w:val="0"/>
          <w:numId w:val="25"/>
        </w:numPr>
        <w:rPr>
          <w:lang w:val="de-CH"/>
        </w:rPr>
      </w:pPr>
      <w:hyperlink r:id="rId13" w:history="1">
        <w:r w:rsidR="009B4E3B" w:rsidRPr="00FC70D4">
          <w:rPr>
            <w:rStyle w:val="Hyperlink"/>
            <w:lang w:val="de-CH"/>
          </w:rPr>
          <w:t>https://roguesharp.wordpress.com/</w:t>
        </w:r>
      </w:hyperlink>
    </w:p>
    <w:p w14:paraId="7B804341" w14:textId="1ABFD77B" w:rsidR="009B4E3B" w:rsidRDefault="00000000" w:rsidP="009B4E3B">
      <w:pPr>
        <w:pStyle w:val="Listenabsatz"/>
        <w:numPr>
          <w:ilvl w:val="0"/>
          <w:numId w:val="25"/>
        </w:numPr>
        <w:rPr>
          <w:lang w:val="de-CH"/>
        </w:rPr>
      </w:pPr>
      <w:hyperlink r:id="rId14" w:history="1">
        <w:r w:rsidR="009B4E3B" w:rsidRPr="00FC70D4">
          <w:rPr>
            <w:rStyle w:val="Hyperlink"/>
            <w:lang w:val="de-CH"/>
          </w:rPr>
          <w:t>https://scottlilly.com/learn-c-by-building-a-simple-rpg-index/</w:t>
        </w:r>
      </w:hyperlink>
    </w:p>
    <w:p w14:paraId="44EC334F" w14:textId="30913F5D" w:rsidR="009B4E3B" w:rsidRDefault="009B4E3B" w:rsidP="009B4E3B">
      <w:pPr>
        <w:rPr>
          <w:lang w:val="de-CH"/>
        </w:rPr>
      </w:pPr>
    </w:p>
    <w:p w14:paraId="4F38AD5F" w14:textId="3656BEEF" w:rsidR="0097689E" w:rsidRPr="0097689E" w:rsidRDefault="0097689E" w:rsidP="009B4E3B">
      <w:pPr>
        <w:rPr>
          <w:b/>
          <w:bCs/>
          <w:lang w:val="de-CH"/>
        </w:rPr>
      </w:pPr>
      <w:r w:rsidRPr="0097689E">
        <w:rPr>
          <w:b/>
          <w:bCs/>
          <w:lang w:val="de-CH"/>
        </w:rPr>
        <w:t>Textbasierte Multiuserwelt</w:t>
      </w:r>
    </w:p>
    <w:p w14:paraId="38E79F5B" w14:textId="6BA49550" w:rsidR="0097689E" w:rsidRDefault="0097689E" w:rsidP="009B4E3B">
      <w:pPr>
        <w:rPr>
          <w:lang w:val="de-CH"/>
        </w:rPr>
      </w:pPr>
      <w:r>
        <w:rPr>
          <w:lang w:val="de-CH"/>
        </w:rPr>
        <w:t>Ein MUD (MultiUser Dungeon) ist eine textbasierte Welt, in der mehrere Benutzer gleichzeitig Abenteuer erleben, sich bekämpfen oder Aufgaben erfüllen können.</w:t>
      </w:r>
    </w:p>
    <w:p w14:paraId="1AE65968" w14:textId="28A5F95D" w:rsidR="0097689E" w:rsidRDefault="0097689E" w:rsidP="009B4E3B">
      <w:pPr>
        <w:rPr>
          <w:lang w:val="de-CH"/>
        </w:rPr>
      </w:pPr>
      <w:r>
        <w:rPr>
          <w:lang w:val="de-CH"/>
        </w:rPr>
        <w:t xml:space="preserve">Installieren Sie </w:t>
      </w:r>
      <w:hyperlink r:id="rId15" w:history="1">
        <w:r w:rsidRPr="00FC70D4">
          <w:rPr>
            <w:rStyle w:val="Hyperlink"/>
            <w:lang w:val="de-CH"/>
          </w:rPr>
          <w:t>https://github.com/DavidRieman/WheelMUD</w:t>
        </w:r>
      </w:hyperlink>
      <w:r>
        <w:rPr>
          <w:lang w:val="de-CH"/>
        </w:rPr>
        <w:t>, erstellen Sie eine Welt und mit neuen Objekten.</w:t>
      </w:r>
    </w:p>
    <w:p w14:paraId="5A6BA304" w14:textId="77777777" w:rsidR="0097689E" w:rsidRDefault="0097689E" w:rsidP="009B4E3B">
      <w:pPr>
        <w:rPr>
          <w:lang w:val="de-CH"/>
        </w:rPr>
      </w:pPr>
    </w:p>
    <w:p w14:paraId="03D7EF55" w14:textId="32BE6684" w:rsidR="00683A16" w:rsidRPr="00683A16" w:rsidRDefault="00683A16" w:rsidP="009B4E3B">
      <w:pPr>
        <w:rPr>
          <w:b/>
          <w:bCs/>
          <w:lang w:val="de-CH"/>
        </w:rPr>
      </w:pPr>
      <w:r w:rsidRPr="00683A16">
        <w:rPr>
          <w:b/>
          <w:bCs/>
          <w:lang w:val="de-CH"/>
        </w:rPr>
        <w:t>Augmented Reality</w:t>
      </w:r>
    </w:p>
    <w:p w14:paraId="4D6F95A4" w14:textId="397E0599" w:rsidR="00683A16" w:rsidRDefault="00683A16" w:rsidP="009B4E3B">
      <w:pPr>
        <w:rPr>
          <w:lang w:val="de-CH"/>
        </w:rPr>
      </w:pPr>
      <w:r>
        <w:rPr>
          <w:lang w:val="de-CH"/>
        </w:rPr>
        <w:t>Mit ARCORE (</w:t>
      </w:r>
      <w:hyperlink r:id="rId16" w:history="1">
        <w:r w:rsidRPr="00FC70D4">
          <w:rPr>
            <w:rStyle w:val="Hyperlink"/>
            <w:lang w:val="de-CH"/>
          </w:rPr>
          <w:t>https://developers.google.com/ar</w:t>
        </w:r>
      </w:hyperlink>
      <w:r>
        <w:rPr>
          <w:lang w:val="de-CH"/>
        </w:rPr>
        <w:t>) können Sie Augmented Reality Applikationen entwickeln. Arbeiten Sie sich ein und erstellen Sie ein eigenes, einfaches Beispiel.</w:t>
      </w:r>
    </w:p>
    <w:p w14:paraId="062B4C2A" w14:textId="44F6C263" w:rsidR="009B4E3B" w:rsidRDefault="00683A16" w:rsidP="009B4E3B">
      <w:pPr>
        <w:rPr>
          <w:lang w:val="de-CH"/>
        </w:rPr>
      </w:pPr>
      <w:r>
        <w:rPr>
          <w:noProof/>
        </w:rPr>
        <w:drawing>
          <wp:inline distT="0" distB="0" distL="0" distR="0" wp14:anchorId="498C2323" wp14:editId="202CC105">
            <wp:extent cx="2082726" cy="1562100"/>
            <wp:effectExtent l="0" t="0" r="0" b="0"/>
            <wp:docPr id="1" name="Picture 1" descr="Gelöst] Handys, mit Unterstützung für Google AR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löst] Handys, mit Unterstützung für Google ARCo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9526" cy="1567200"/>
                    </a:xfrm>
                    <a:prstGeom prst="rect">
                      <a:avLst/>
                    </a:prstGeom>
                    <a:noFill/>
                    <a:ln>
                      <a:noFill/>
                    </a:ln>
                  </pic:spPr>
                </pic:pic>
              </a:graphicData>
            </a:graphic>
          </wp:inline>
        </w:drawing>
      </w:r>
    </w:p>
    <w:p w14:paraId="2DBB85CF" w14:textId="77777777" w:rsidR="00683A16" w:rsidRDefault="00683A16" w:rsidP="009B4E3B">
      <w:pPr>
        <w:rPr>
          <w:b/>
          <w:bCs/>
          <w:lang w:val="de-CH"/>
        </w:rPr>
      </w:pPr>
    </w:p>
    <w:p w14:paraId="0708B128" w14:textId="0E8F6251" w:rsidR="00683A16" w:rsidRDefault="00683A16" w:rsidP="009B4E3B">
      <w:pPr>
        <w:rPr>
          <w:b/>
          <w:bCs/>
          <w:lang w:val="de-CH"/>
        </w:rPr>
      </w:pPr>
      <w:r w:rsidRPr="00683A16">
        <w:rPr>
          <w:b/>
          <w:bCs/>
          <w:lang w:val="de-CH"/>
        </w:rPr>
        <w:t>Build your own x</w:t>
      </w:r>
    </w:p>
    <w:p w14:paraId="60F5D450" w14:textId="34A73B01" w:rsidR="00683A16" w:rsidRPr="00683A16" w:rsidRDefault="00683A16" w:rsidP="009B4E3B">
      <w:pPr>
        <w:rPr>
          <w:lang w:val="de-CH"/>
        </w:rPr>
      </w:pPr>
      <w:r w:rsidRPr="00683A16">
        <w:rPr>
          <w:lang w:val="de-CH"/>
        </w:rPr>
        <w:t>Woll</w:t>
      </w:r>
      <w:r>
        <w:rPr>
          <w:lang w:val="de-CH"/>
        </w:rPr>
        <w:t xml:space="preserve">ten Sie schon immer einmal ein eigenes Betriebssystem, einen eigenen Renderer, eine eigene Datenbank, einen eigenen Webserver oder eine eigene Blockchain entwickeln? </w:t>
      </w:r>
      <w:hyperlink r:id="rId18" w:history="1">
        <w:r w:rsidRPr="00FC70D4">
          <w:rPr>
            <w:rStyle w:val="Hyperlink"/>
            <w:lang w:val="de-CH"/>
          </w:rPr>
          <w:t>https://github.com/codecrafters-io/build-your-own-x</w:t>
        </w:r>
      </w:hyperlink>
      <w:r>
        <w:rPr>
          <w:lang w:val="de-CH"/>
        </w:rPr>
        <w:t xml:space="preserve"> hat Anleitungen dazu gesammelt. </w:t>
      </w:r>
    </w:p>
    <w:p w14:paraId="6CC1D7CD" w14:textId="77777777" w:rsidR="009B4E3B" w:rsidRPr="00523466" w:rsidRDefault="009B4E3B" w:rsidP="00523466">
      <w:pPr>
        <w:rPr>
          <w:lang w:val="de-CH"/>
        </w:rPr>
      </w:pPr>
    </w:p>
    <w:p w14:paraId="073AD264" w14:textId="36161EC5" w:rsidR="00BE7A59" w:rsidRPr="00363940" w:rsidRDefault="00BE7A59" w:rsidP="00BE7A59">
      <w:pPr>
        <w:pStyle w:val="berschrift2"/>
        <w:rPr>
          <w:lang w:val="de-CH"/>
        </w:rPr>
      </w:pPr>
      <w:r w:rsidRPr="00363940">
        <w:rPr>
          <w:lang w:val="de-CH"/>
        </w:rPr>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berschrift2"/>
        <w:rPr>
          <w:lang w:val="de-CH"/>
        </w:rPr>
      </w:pPr>
      <w:r w:rsidRPr="00363940">
        <w:rPr>
          <w:lang w:val="de-CH"/>
        </w:rPr>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berschrift2"/>
        <w:rPr>
          <w:lang w:val="de-CH"/>
        </w:rPr>
      </w:pPr>
      <w:r w:rsidRPr="00363940">
        <w:rPr>
          <w:lang w:val="de-CH"/>
        </w:rPr>
        <w:t>Mögliche Erweiterungsaufträge</w:t>
      </w:r>
    </w:p>
    <w:p w14:paraId="43F3D028" w14:textId="52F2966F" w:rsidR="009D3FB2" w:rsidRPr="00363940" w:rsidRDefault="00E6315B" w:rsidP="00E6315B">
      <w:pPr>
        <w:rPr>
          <w:lang w:val="de-CH"/>
        </w:rPr>
      </w:pPr>
      <w:r w:rsidRPr="00363940">
        <w:rPr>
          <w:lang w:val="de-CH"/>
        </w:rPr>
        <w:t>Keine.</w:t>
      </w:r>
    </w:p>
    <w:sectPr w:rsidR="009D3FB2" w:rsidRPr="00363940" w:rsidSect="00AE506B">
      <w:headerReference w:type="even" r:id="rId19"/>
      <w:headerReference w:type="default" r:id="rId20"/>
      <w:footerReference w:type="even" r:id="rId21"/>
      <w:footerReference w:type="default" r:id="rId22"/>
      <w:headerReference w:type="first" r:id="rId23"/>
      <w:footerReference w:type="first" r:id="rId24"/>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4B55C" w14:textId="77777777" w:rsidR="001C6524" w:rsidRDefault="001C6524">
      <w:r>
        <w:separator/>
      </w:r>
    </w:p>
  </w:endnote>
  <w:endnote w:type="continuationSeparator" w:id="0">
    <w:p w14:paraId="4DC9511E" w14:textId="77777777" w:rsidR="001C6524" w:rsidRDefault="001C6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9E60" w14:textId="77777777" w:rsidR="00350266" w:rsidRDefault="0035026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25CF0FDB"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350266">
      <w:rPr>
        <w:rFonts w:cs="Arial"/>
        <w:sz w:val="18"/>
        <w:lang w:val="en-GB"/>
      </w:rPr>
      <w:t>3</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0E8E" w14:textId="77777777" w:rsidR="00350266" w:rsidRDefault="003502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62996" w14:textId="77777777" w:rsidR="001C6524" w:rsidRDefault="001C6524">
      <w:r>
        <w:separator/>
      </w:r>
    </w:p>
  </w:footnote>
  <w:footnote w:type="continuationSeparator" w:id="0">
    <w:p w14:paraId="09C6A2F7" w14:textId="77777777" w:rsidR="001C6524" w:rsidRDefault="001C6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3929" w14:textId="77777777" w:rsidR="00350266" w:rsidRDefault="003502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787B" w14:textId="77777777" w:rsidR="00350266" w:rsidRDefault="003502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E06C462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30B3F"/>
    <w:rsid w:val="00032A20"/>
    <w:rsid w:val="000413C4"/>
    <w:rsid w:val="0005106C"/>
    <w:rsid w:val="000528A4"/>
    <w:rsid w:val="00052AC3"/>
    <w:rsid w:val="000563D8"/>
    <w:rsid w:val="0005665B"/>
    <w:rsid w:val="00061FDB"/>
    <w:rsid w:val="00067BE3"/>
    <w:rsid w:val="00073732"/>
    <w:rsid w:val="000818D9"/>
    <w:rsid w:val="00093E10"/>
    <w:rsid w:val="00093EF0"/>
    <w:rsid w:val="000967C0"/>
    <w:rsid w:val="000B0020"/>
    <w:rsid w:val="000C52FD"/>
    <w:rsid w:val="000E2C1C"/>
    <w:rsid w:val="000E2C45"/>
    <w:rsid w:val="000F6212"/>
    <w:rsid w:val="001015D5"/>
    <w:rsid w:val="00103F8C"/>
    <w:rsid w:val="00104C13"/>
    <w:rsid w:val="00105D2E"/>
    <w:rsid w:val="00115338"/>
    <w:rsid w:val="001415A6"/>
    <w:rsid w:val="001419FF"/>
    <w:rsid w:val="00163B0E"/>
    <w:rsid w:val="00164689"/>
    <w:rsid w:val="00175779"/>
    <w:rsid w:val="00182890"/>
    <w:rsid w:val="00186C22"/>
    <w:rsid w:val="001A28FF"/>
    <w:rsid w:val="001B09C1"/>
    <w:rsid w:val="001B6217"/>
    <w:rsid w:val="001C28D5"/>
    <w:rsid w:val="001C4BB4"/>
    <w:rsid w:val="001C567F"/>
    <w:rsid w:val="001C6524"/>
    <w:rsid w:val="001D581F"/>
    <w:rsid w:val="001F1F35"/>
    <w:rsid w:val="001F7769"/>
    <w:rsid w:val="001F7854"/>
    <w:rsid w:val="002012DD"/>
    <w:rsid w:val="00210B9D"/>
    <w:rsid w:val="0022131A"/>
    <w:rsid w:val="0022267B"/>
    <w:rsid w:val="00222931"/>
    <w:rsid w:val="00235246"/>
    <w:rsid w:val="0023648C"/>
    <w:rsid w:val="002430A5"/>
    <w:rsid w:val="002510E4"/>
    <w:rsid w:val="00255A5E"/>
    <w:rsid w:val="002568F4"/>
    <w:rsid w:val="00261AAE"/>
    <w:rsid w:val="002659F3"/>
    <w:rsid w:val="002840C0"/>
    <w:rsid w:val="0028751F"/>
    <w:rsid w:val="002876FC"/>
    <w:rsid w:val="002908C5"/>
    <w:rsid w:val="00292239"/>
    <w:rsid w:val="00294715"/>
    <w:rsid w:val="002B74DE"/>
    <w:rsid w:val="002C4A1D"/>
    <w:rsid w:val="002C61FD"/>
    <w:rsid w:val="002D1776"/>
    <w:rsid w:val="002D3905"/>
    <w:rsid w:val="002D50A7"/>
    <w:rsid w:val="002D7D15"/>
    <w:rsid w:val="002E06D7"/>
    <w:rsid w:val="002E295B"/>
    <w:rsid w:val="002F3151"/>
    <w:rsid w:val="0030152C"/>
    <w:rsid w:val="00302A5F"/>
    <w:rsid w:val="00303F00"/>
    <w:rsid w:val="0030744F"/>
    <w:rsid w:val="00322167"/>
    <w:rsid w:val="00336F8A"/>
    <w:rsid w:val="00350266"/>
    <w:rsid w:val="003511B0"/>
    <w:rsid w:val="00352864"/>
    <w:rsid w:val="00354313"/>
    <w:rsid w:val="0035456F"/>
    <w:rsid w:val="00356D70"/>
    <w:rsid w:val="00363940"/>
    <w:rsid w:val="003655D1"/>
    <w:rsid w:val="0038718D"/>
    <w:rsid w:val="003A5C34"/>
    <w:rsid w:val="003B566C"/>
    <w:rsid w:val="003B58ED"/>
    <w:rsid w:val="003B59D8"/>
    <w:rsid w:val="003C6C9C"/>
    <w:rsid w:val="003D3148"/>
    <w:rsid w:val="003D48CD"/>
    <w:rsid w:val="003F6F61"/>
    <w:rsid w:val="0040185B"/>
    <w:rsid w:val="00403D78"/>
    <w:rsid w:val="00404A41"/>
    <w:rsid w:val="00405AD1"/>
    <w:rsid w:val="00445AD4"/>
    <w:rsid w:val="004637FA"/>
    <w:rsid w:val="00464CD1"/>
    <w:rsid w:val="00470216"/>
    <w:rsid w:val="004712A0"/>
    <w:rsid w:val="0048061F"/>
    <w:rsid w:val="004818C9"/>
    <w:rsid w:val="00483DE6"/>
    <w:rsid w:val="00496043"/>
    <w:rsid w:val="00497765"/>
    <w:rsid w:val="004A0414"/>
    <w:rsid w:val="004A7C9A"/>
    <w:rsid w:val="004B0C6C"/>
    <w:rsid w:val="004C0ADD"/>
    <w:rsid w:val="004C0E6C"/>
    <w:rsid w:val="004C195D"/>
    <w:rsid w:val="004D1BB0"/>
    <w:rsid w:val="004D5CBC"/>
    <w:rsid w:val="00523466"/>
    <w:rsid w:val="005363F9"/>
    <w:rsid w:val="005415AA"/>
    <w:rsid w:val="005524EB"/>
    <w:rsid w:val="0056022D"/>
    <w:rsid w:val="0057588E"/>
    <w:rsid w:val="00582F8A"/>
    <w:rsid w:val="005A114D"/>
    <w:rsid w:val="005A4E60"/>
    <w:rsid w:val="005A5403"/>
    <w:rsid w:val="005A7E9B"/>
    <w:rsid w:val="005C2DBC"/>
    <w:rsid w:val="005C4301"/>
    <w:rsid w:val="005D7492"/>
    <w:rsid w:val="005E106D"/>
    <w:rsid w:val="005E203E"/>
    <w:rsid w:val="0060194B"/>
    <w:rsid w:val="00604F6D"/>
    <w:rsid w:val="006102D5"/>
    <w:rsid w:val="006145F4"/>
    <w:rsid w:val="00615D17"/>
    <w:rsid w:val="00624B15"/>
    <w:rsid w:val="00624EE4"/>
    <w:rsid w:val="00625695"/>
    <w:rsid w:val="00630E59"/>
    <w:rsid w:val="00635270"/>
    <w:rsid w:val="00641574"/>
    <w:rsid w:val="0064543A"/>
    <w:rsid w:val="006529C8"/>
    <w:rsid w:val="0066001C"/>
    <w:rsid w:val="006653DB"/>
    <w:rsid w:val="00673A56"/>
    <w:rsid w:val="0068005C"/>
    <w:rsid w:val="00683A16"/>
    <w:rsid w:val="00696893"/>
    <w:rsid w:val="006B5DAE"/>
    <w:rsid w:val="006C7931"/>
    <w:rsid w:val="006D3AE3"/>
    <w:rsid w:val="006E2F98"/>
    <w:rsid w:val="006E450C"/>
    <w:rsid w:val="006E6C49"/>
    <w:rsid w:val="006F39D8"/>
    <w:rsid w:val="00701D17"/>
    <w:rsid w:val="0070386E"/>
    <w:rsid w:val="007126E5"/>
    <w:rsid w:val="00713EF3"/>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A08A0"/>
    <w:rsid w:val="007B0BC1"/>
    <w:rsid w:val="007C1280"/>
    <w:rsid w:val="007C1FDC"/>
    <w:rsid w:val="007E02DF"/>
    <w:rsid w:val="007F2563"/>
    <w:rsid w:val="007F5497"/>
    <w:rsid w:val="00807D3F"/>
    <w:rsid w:val="008120E8"/>
    <w:rsid w:val="00822A50"/>
    <w:rsid w:val="00832451"/>
    <w:rsid w:val="00841809"/>
    <w:rsid w:val="008438F2"/>
    <w:rsid w:val="0085552E"/>
    <w:rsid w:val="00862B0D"/>
    <w:rsid w:val="0087362C"/>
    <w:rsid w:val="008774E5"/>
    <w:rsid w:val="00882B82"/>
    <w:rsid w:val="00882E2C"/>
    <w:rsid w:val="008B3B55"/>
    <w:rsid w:val="008E0396"/>
    <w:rsid w:val="008E054A"/>
    <w:rsid w:val="008E5C7B"/>
    <w:rsid w:val="008F0978"/>
    <w:rsid w:val="008F17FF"/>
    <w:rsid w:val="009134C7"/>
    <w:rsid w:val="00914135"/>
    <w:rsid w:val="00916E2C"/>
    <w:rsid w:val="009244FD"/>
    <w:rsid w:val="00924C6E"/>
    <w:rsid w:val="009424E1"/>
    <w:rsid w:val="00942FBA"/>
    <w:rsid w:val="0094340D"/>
    <w:rsid w:val="00952FCE"/>
    <w:rsid w:val="00957E23"/>
    <w:rsid w:val="00971BA2"/>
    <w:rsid w:val="00974AF1"/>
    <w:rsid w:val="0097689E"/>
    <w:rsid w:val="00994C90"/>
    <w:rsid w:val="00995ADF"/>
    <w:rsid w:val="009A1B7E"/>
    <w:rsid w:val="009A2D62"/>
    <w:rsid w:val="009A357F"/>
    <w:rsid w:val="009A7DA4"/>
    <w:rsid w:val="009B4E3B"/>
    <w:rsid w:val="009B7A7E"/>
    <w:rsid w:val="009C6F68"/>
    <w:rsid w:val="009D0932"/>
    <w:rsid w:val="009D2666"/>
    <w:rsid w:val="009D3FB2"/>
    <w:rsid w:val="009D3FC1"/>
    <w:rsid w:val="009E12B0"/>
    <w:rsid w:val="009E2379"/>
    <w:rsid w:val="009F720E"/>
    <w:rsid w:val="00A05543"/>
    <w:rsid w:val="00A07FF9"/>
    <w:rsid w:val="00A24B8B"/>
    <w:rsid w:val="00A54209"/>
    <w:rsid w:val="00A67868"/>
    <w:rsid w:val="00A80AB8"/>
    <w:rsid w:val="00A95AC9"/>
    <w:rsid w:val="00AA132A"/>
    <w:rsid w:val="00AA19EE"/>
    <w:rsid w:val="00AD3882"/>
    <w:rsid w:val="00AD5FE4"/>
    <w:rsid w:val="00AE506B"/>
    <w:rsid w:val="00AF1F31"/>
    <w:rsid w:val="00B03C45"/>
    <w:rsid w:val="00B07C7F"/>
    <w:rsid w:val="00B126FA"/>
    <w:rsid w:val="00B14524"/>
    <w:rsid w:val="00B1662E"/>
    <w:rsid w:val="00B170E0"/>
    <w:rsid w:val="00B17A1F"/>
    <w:rsid w:val="00B23B6B"/>
    <w:rsid w:val="00B27648"/>
    <w:rsid w:val="00B3485A"/>
    <w:rsid w:val="00B34D68"/>
    <w:rsid w:val="00B40F90"/>
    <w:rsid w:val="00B415D1"/>
    <w:rsid w:val="00B51DA3"/>
    <w:rsid w:val="00B5252E"/>
    <w:rsid w:val="00B607F7"/>
    <w:rsid w:val="00B61235"/>
    <w:rsid w:val="00B7244D"/>
    <w:rsid w:val="00B77202"/>
    <w:rsid w:val="00B87AEA"/>
    <w:rsid w:val="00B954E4"/>
    <w:rsid w:val="00B96CA0"/>
    <w:rsid w:val="00B975EA"/>
    <w:rsid w:val="00B97BF8"/>
    <w:rsid w:val="00BA2220"/>
    <w:rsid w:val="00BA58B5"/>
    <w:rsid w:val="00BA5C1E"/>
    <w:rsid w:val="00BC2F90"/>
    <w:rsid w:val="00BE7A59"/>
    <w:rsid w:val="00BE7A5D"/>
    <w:rsid w:val="00BE7AAC"/>
    <w:rsid w:val="00C0620B"/>
    <w:rsid w:val="00C12490"/>
    <w:rsid w:val="00C14AEB"/>
    <w:rsid w:val="00C20DF8"/>
    <w:rsid w:val="00C21F3F"/>
    <w:rsid w:val="00C409CB"/>
    <w:rsid w:val="00C44898"/>
    <w:rsid w:val="00C54971"/>
    <w:rsid w:val="00C60A73"/>
    <w:rsid w:val="00C6205A"/>
    <w:rsid w:val="00C67BA2"/>
    <w:rsid w:val="00C70B14"/>
    <w:rsid w:val="00C7368B"/>
    <w:rsid w:val="00C77F65"/>
    <w:rsid w:val="00C82AE3"/>
    <w:rsid w:val="00C921B9"/>
    <w:rsid w:val="00CA0485"/>
    <w:rsid w:val="00CA2B5B"/>
    <w:rsid w:val="00CA2BDD"/>
    <w:rsid w:val="00CC585B"/>
    <w:rsid w:val="00CC66F9"/>
    <w:rsid w:val="00CD13DF"/>
    <w:rsid w:val="00CE04CD"/>
    <w:rsid w:val="00CE3028"/>
    <w:rsid w:val="00D040E4"/>
    <w:rsid w:val="00D10F5E"/>
    <w:rsid w:val="00D13605"/>
    <w:rsid w:val="00D4085E"/>
    <w:rsid w:val="00D470EF"/>
    <w:rsid w:val="00D51831"/>
    <w:rsid w:val="00D52723"/>
    <w:rsid w:val="00D562A7"/>
    <w:rsid w:val="00D605A6"/>
    <w:rsid w:val="00D61E40"/>
    <w:rsid w:val="00D7437D"/>
    <w:rsid w:val="00D95072"/>
    <w:rsid w:val="00D965B9"/>
    <w:rsid w:val="00DA0F97"/>
    <w:rsid w:val="00DA1BA2"/>
    <w:rsid w:val="00DC29FC"/>
    <w:rsid w:val="00DD1CA6"/>
    <w:rsid w:val="00DD7537"/>
    <w:rsid w:val="00DE5680"/>
    <w:rsid w:val="00DE7F2C"/>
    <w:rsid w:val="00DF2216"/>
    <w:rsid w:val="00E00705"/>
    <w:rsid w:val="00E02F4E"/>
    <w:rsid w:val="00E03EF1"/>
    <w:rsid w:val="00E05EB5"/>
    <w:rsid w:val="00E075DD"/>
    <w:rsid w:val="00E10A19"/>
    <w:rsid w:val="00E32AFD"/>
    <w:rsid w:val="00E3565D"/>
    <w:rsid w:val="00E4262F"/>
    <w:rsid w:val="00E565D5"/>
    <w:rsid w:val="00E60406"/>
    <w:rsid w:val="00E60474"/>
    <w:rsid w:val="00E609A3"/>
    <w:rsid w:val="00E63112"/>
    <w:rsid w:val="00E6315B"/>
    <w:rsid w:val="00E65AA7"/>
    <w:rsid w:val="00E766A9"/>
    <w:rsid w:val="00E854C7"/>
    <w:rsid w:val="00E8580D"/>
    <w:rsid w:val="00E923D8"/>
    <w:rsid w:val="00E97092"/>
    <w:rsid w:val="00E9792A"/>
    <w:rsid w:val="00EB2D55"/>
    <w:rsid w:val="00EB4676"/>
    <w:rsid w:val="00EB55A8"/>
    <w:rsid w:val="00EC4495"/>
    <w:rsid w:val="00ED0581"/>
    <w:rsid w:val="00ED1649"/>
    <w:rsid w:val="00ED61ED"/>
    <w:rsid w:val="00EE139B"/>
    <w:rsid w:val="00EE39B8"/>
    <w:rsid w:val="00EE3BD2"/>
    <w:rsid w:val="00EE6559"/>
    <w:rsid w:val="00EE781A"/>
    <w:rsid w:val="00EF285C"/>
    <w:rsid w:val="00EF72B5"/>
    <w:rsid w:val="00F02EF3"/>
    <w:rsid w:val="00F20D25"/>
    <w:rsid w:val="00F27BF4"/>
    <w:rsid w:val="00F538F5"/>
    <w:rsid w:val="00F67018"/>
    <w:rsid w:val="00F82EBF"/>
    <w:rsid w:val="00F836C5"/>
    <w:rsid w:val="00FA0C37"/>
    <w:rsid w:val="00FA23EA"/>
    <w:rsid w:val="00FC1158"/>
    <w:rsid w:val="00FC1513"/>
    <w:rsid w:val="00FC53FB"/>
    <w:rsid w:val="00FD1259"/>
    <w:rsid w:val="00FE0926"/>
    <w:rsid w:val="00FF2C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23466"/>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link w:val="berschrift2Zchn"/>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character" w:customStyle="1" w:styleId="berschrift2Zchn">
    <w:name w:val="Überschrift 2 Zchn"/>
    <w:basedOn w:val="Absatz-Standardschriftart"/>
    <w:link w:val="berschrift2"/>
    <w:rsid w:val="008E5C7B"/>
    <w:rPr>
      <w:rFonts w:ascii="Arial" w:hAnsi="Arial"/>
      <w:b/>
      <w:sz w:val="24"/>
      <w:lang w:val="en-US" w:eastAsia="de-DE"/>
    </w:rPr>
  </w:style>
  <w:style w:type="table" w:styleId="Gitternetztabelle4Akzent1">
    <w:name w:val="Grid Table 4 Accent 1"/>
    <w:basedOn w:val="NormaleTabelle"/>
    <w:uiPriority w:val="49"/>
    <w:rsid w:val="00832451"/>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392578945">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 w:id="19155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pa-X/FANSight" TargetMode="External"/><Relationship Id="rId13" Type="http://schemas.openxmlformats.org/officeDocument/2006/relationships/hyperlink" Target="https://roguesharp.wordpress.com/" TargetMode="External"/><Relationship Id="rId18" Type="http://schemas.openxmlformats.org/officeDocument/2006/relationships/hyperlink" Target="https://github.com/codecrafters-io/build-your-own-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docker/dockercraft"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s.google.com/a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aser.io/"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DavidRieman/WheelMUD" TargetMode="External"/><Relationship Id="rId23" Type="http://schemas.openxmlformats.org/officeDocument/2006/relationships/header" Target="header3.xml"/><Relationship Id="rId10" Type="http://schemas.openxmlformats.org/officeDocument/2006/relationships/hyperlink" Target="https://de.wikipedia.org/wiki/Spielbuc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_zF0fKHbO_c&amp;t=1111s" TargetMode="External"/><Relationship Id="rId14" Type="http://schemas.openxmlformats.org/officeDocument/2006/relationships/hyperlink" Target="https://scottlilly.com/learn-c-by-building-a-simple-rpg-index/"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0</TotalTime>
  <Pages>7</Pages>
  <Words>1566</Words>
  <Characters>9868</Characters>
  <Application>Microsoft Office Word</Application>
  <DocSecurity>0</DocSecurity>
  <Lines>82</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Finn Neiger</cp:lastModifiedBy>
  <cp:revision>179</cp:revision>
  <dcterms:created xsi:type="dcterms:W3CDTF">2014-02-20T05:17:00Z</dcterms:created>
  <dcterms:modified xsi:type="dcterms:W3CDTF">2023-05-31T07:50:00Z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